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8EA5" w14:textId="77777777" w:rsidR="000D684B" w:rsidRDefault="00BC33AC">
      <w:pPr>
        <w:pStyle w:val="Titel-Projektbezeichnung1"/>
      </w:pPr>
      <w:r>
        <w:t>Testkonzept</w:t>
      </w:r>
    </w:p>
    <w:p w14:paraId="723A467A" w14:textId="4BFF27C8" w:rsidR="000D684B" w:rsidRDefault="00F120C9">
      <w:pPr>
        <w:pStyle w:val="Titel-Projektbezeichnung2"/>
      </w:pPr>
      <w:r>
        <w:t xml:space="preserve">Moodle </w:t>
      </w:r>
      <w:r w:rsidR="00353D29">
        <w:t>M</w:t>
      </w:r>
      <w:r>
        <w:t>igration</w:t>
      </w:r>
      <w:r w:rsidR="00353D29">
        <w:t xml:space="preserve"> auf Docker</w:t>
      </w:r>
    </w:p>
    <w:p w14:paraId="40AE9DF2" w14:textId="77777777" w:rsidR="000D684B" w:rsidRDefault="000D684B">
      <w:pPr>
        <w:pStyle w:val="Absatz0Pt"/>
      </w:pPr>
    </w:p>
    <w:tbl>
      <w:tblPr>
        <w:tblW w:w="0" w:type="auto"/>
        <w:tblLook w:val="04A0" w:firstRow="1" w:lastRow="0" w:firstColumn="1" w:lastColumn="0" w:noHBand="0" w:noVBand="1"/>
      </w:tblPr>
      <w:tblGrid>
        <w:gridCol w:w="2127"/>
        <w:gridCol w:w="6594"/>
      </w:tblGrid>
      <w:tr w:rsidR="000D684B" w14:paraId="0521239B" w14:textId="77777777">
        <w:tc>
          <w:tcPr>
            <w:tcW w:w="2127" w:type="dxa"/>
            <w:hideMark/>
          </w:tcPr>
          <w:p w14:paraId="05EE2ED9" w14:textId="77777777" w:rsidR="000D684B" w:rsidRDefault="00BC33AC">
            <w:pPr>
              <w:pStyle w:val="Projektidentifikation"/>
            </w:pPr>
            <w:bookmarkStart w:id="0" w:name="_Toc527983431"/>
            <w:r>
              <w:t>Klassifizierung</w:t>
            </w:r>
          </w:p>
        </w:tc>
        <w:sdt>
          <w:sdtPr>
            <w:alias w:val="Klassifizierung"/>
            <w:tag w:val="Klassifizierung"/>
            <w:id w:val="365559598"/>
            <w:placeholder>
              <w:docPart w:val="72B413E084B0434EBD154865CDE8EE99"/>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EndPr/>
          <w:sdtContent>
            <w:tc>
              <w:tcPr>
                <w:tcW w:w="6594" w:type="dxa"/>
                <w:hideMark/>
              </w:tcPr>
              <w:p w14:paraId="1D87FDD2" w14:textId="56E56978" w:rsidR="000D684B" w:rsidRDefault="00F120C9">
                <w:pPr>
                  <w:pStyle w:val="AbsatzTab12Pt1-1"/>
                </w:pPr>
                <w:r>
                  <w:t>VERTRAULICH</w:t>
                </w:r>
              </w:p>
            </w:tc>
          </w:sdtContent>
        </w:sdt>
      </w:tr>
      <w:tr w:rsidR="000D684B" w14:paraId="229DCB94" w14:textId="77777777">
        <w:tc>
          <w:tcPr>
            <w:tcW w:w="2127" w:type="dxa"/>
            <w:hideMark/>
          </w:tcPr>
          <w:p w14:paraId="635F9B44" w14:textId="77777777" w:rsidR="000D684B" w:rsidRDefault="00BC33AC">
            <w:pPr>
              <w:pStyle w:val="Projektidentifikation"/>
            </w:pPr>
            <w:r>
              <w:t>Status</w:t>
            </w:r>
          </w:p>
        </w:tc>
        <w:sdt>
          <w:sdtPr>
            <w:alias w:val="Status"/>
            <w:tag w:val="Status"/>
            <w:id w:val="-1024632016"/>
            <w:placeholder>
              <w:docPart w:val="6DF23E6F97A741C687D704EAF6E67773"/>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EndPr/>
          <w:sdtContent>
            <w:tc>
              <w:tcPr>
                <w:tcW w:w="6594" w:type="dxa"/>
                <w:vAlign w:val="center"/>
                <w:hideMark/>
              </w:tcPr>
              <w:p w14:paraId="65D4751D" w14:textId="0103D0FD" w:rsidR="000D684B" w:rsidRDefault="00F120C9">
                <w:pPr>
                  <w:pStyle w:val="AbsatzTab12Pt1-1"/>
                </w:pPr>
                <w:r>
                  <w:t>in Arbeit</w:t>
                </w:r>
              </w:p>
            </w:tc>
          </w:sdtContent>
        </w:sdt>
      </w:tr>
      <w:tr w:rsidR="000D684B" w14:paraId="2B05FE83" w14:textId="77777777">
        <w:tc>
          <w:tcPr>
            <w:tcW w:w="2127" w:type="dxa"/>
          </w:tcPr>
          <w:p w14:paraId="4F2F1C42" w14:textId="77777777" w:rsidR="000D684B" w:rsidRDefault="00BC33AC">
            <w:pPr>
              <w:pStyle w:val="Projektidentifikation"/>
            </w:pPr>
            <w:r>
              <w:t>Projektnummer</w:t>
            </w:r>
          </w:p>
        </w:tc>
        <w:tc>
          <w:tcPr>
            <w:tcW w:w="6594" w:type="dxa"/>
            <w:vAlign w:val="center"/>
          </w:tcPr>
          <w:p w14:paraId="5D5BEFA9" w14:textId="24471F72" w:rsidR="000D684B" w:rsidRDefault="000B27C7">
            <w:pPr>
              <w:pStyle w:val="AbsatzTab12Pt1-1"/>
            </w:pPr>
            <w:r>
              <w:t>1</w:t>
            </w:r>
          </w:p>
        </w:tc>
      </w:tr>
      <w:tr w:rsidR="000D684B" w14:paraId="1312E81D" w14:textId="77777777">
        <w:tc>
          <w:tcPr>
            <w:tcW w:w="2127" w:type="dxa"/>
            <w:hideMark/>
          </w:tcPr>
          <w:p w14:paraId="2001B272" w14:textId="77777777" w:rsidR="000D684B" w:rsidRDefault="00BC33AC">
            <w:pPr>
              <w:pStyle w:val="Projektidentifikation"/>
            </w:pPr>
            <w:r>
              <w:t>Projektleiter</w:t>
            </w:r>
          </w:p>
        </w:tc>
        <w:tc>
          <w:tcPr>
            <w:tcW w:w="6594" w:type="dxa"/>
            <w:hideMark/>
          </w:tcPr>
          <w:p w14:paraId="7C27847F" w14:textId="073F8783" w:rsidR="000D684B" w:rsidRDefault="000B27C7">
            <w:pPr>
              <w:pStyle w:val="AbsatzTab12Pt1-1"/>
            </w:pPr>
            <w:r>
              <w:t>Tiziano Corbetti</w:t>
            </w:r>
          </w:p>
        </w:tc>
      </w:tr>
      <w:tr w:rsidR="000D684B" w14:paraId="0E2EF472" w14:textId="77777777">
        <w:tc>
          <w:tcPr>
            <w:tcW w:w="2127" w:type="dxa"/>
            <w:hideMark/>
          </w:tcPr>
          <w:p w14:paraId="575F4A45" w14:textId="77777777" w:rsidR="000D684B" w:rsidRDefault="00BC33AC">
            <w:pPr>
              <w:pStyle w:val="Projektidentifikation"/>
            </w:pPr>
            <w:r>
              <w:t>Version</w:t>
            </w:r>
          </w:p>
        </w:tc>
        <w:tc>
          <w:tcPr>
            <w:tcW w:w="6594" w:type="dxa"/>
            <w:hideMark/>
          </w:tcPr>
          <w:p w14:paraId="7DB11992" w14:textId="77777777" w:rsidR="000D684B" w:rsidRDefault="00BC33AC">
            <w:pPr>
              <w:pStyle w:val="AbsatzTab12Pt1-1"/>
            </w:pPr>
            <w:r>
              <w:t>0.1</w:t>
            </w:r>
          </w:p>
        </w:tc>
      </w:tr>
      <w:tr w:rsidR="000D684B" w14:paraId="49B15FD6" w14:textId="77777777">
        <w:trPr>
          <w:trHeight w:val="337"/>
          <w:tblHeader/>
        </w:trPr>
        <w:tc>
          <w:tcPr>
            <w:tcW w:w="2127" w:type="dxa"/>
            <w:hideMark/>
          </w:tcPr>
          <w:p w14:paraId="3A647D60" w14:textId="77777777" w:rsidR="000D684B" w:rsidRDefault="00BC33AC">
            <w:pPr>
              <w:pStyle w:val="Projektidentifikation"/>
            </w:pPr>
            <w:r>
              <w:t>Datum</w:t>
            </w:r>
          </w:p>
        </w:tc>
        <w:sdt>
          <w:sdtPr>
            <w:alias w:val="Datum"/>
            <w:tag w:val="Datum"/>
            <w:id w:val="1807433945"/>
            <w:placeholder>
              <w:docPart w:val="5D6C9DB2F5BC45F2BD9987D4DFF8A0AC"/>
            </w:placeholder>
            <w15:color w:val="66CCFF"/>
            <w:date w:fullDate="2023-03-11T00:00:00Z">
              <w:dateFormat w:val="d. MMMM yyyy"/>
              <w:lid w:val="de-CH"/>
              <w:storeMappedDataAs w:val="dateTime"/>
              <w:calendar w:val="gregorian"/>
            </w:date>
          </w:sdtPr>
          <w:sdtEndPr/>
          <w:sdtContent>
            <w:tc>
              <w:tcPr>
                <w:tcW w:w="6594" w:type="dxa"/>
                <w:hideMark/>
              </w:tcPr>
              <w:p w14:paraId="3C2A9C0D" w14:textId="08C6DB9B" w:rsidR="000D684B" w:rsidRDefault="000B27C7">
                <w:pPr>
                  <w:pStyle w:val="AbsatzTab12Pt1-1"/>
                </w:pPr>
                <w:r>
                  <w:t>11. März 2023</w:t>
                </w:r>
              </w:p>
            </w:tc>
          </w:sdtContent>
        </w:sdt>
      </w:tr>
      <w:tr w:rsidR="000D684B" w14:paraId="4B25B380" w14:textId="77777777">
        <w:trPr>
          <w:trHeight w:val="337"/>
          <w:tblHeader/>
        </w:trPr>
        <w:tc>
          <w:tcPr>
            <w:tcW w:w="2127" w:type="dxa"/>
            <w:hideMark/>
          </w:tcPr>
          <w:p w14:paraId="34B668AA" w14:textId="77777777" w:rsidR="000D684B" w:rsidRDefault="00BC33AC">
            <w:pPr>
              <w:pStyle w:val="Projektidentifikation"/>
            </w:pPr>
            <w:r>
              <w:t>Auftraggeber</w:t>
            </w:r>
          </w:p>
        </w:tc>
        <w:tc>
          <w:tcPr>
            <w:tcW w:w="6594" w:type="dxa"/>
            <w:hideMark/>
          </w:tcPr>
          <w:p w14:paraId="54DA0604" w14:textId="73B3D757" w:rsidR="000D684B" w:rsidRDefault="000B27C7">
            <w:pPr>
              <w:pStyle w:val="AbsatzTab12Pt1-1"/>
            </w:pPr>
            <w:r>
              <w:t>Thomas Keller</w:t>
            </w:r>
          </w:p>
        </w:tc>
      </w:tr>
      <w:tr w:rsidR="000D684B" w14:paraId="4A2D1B57" w14:textId="77777777">
        <w:tc>
          <w:tcPr>
            <w:tcW w:w="2127" w:type="dxa"/>
            <w:hideMark/>
          </w:tcPr>
          <w:p w14:paraId="00640C7F" w14:textId="77777777" w:rsidR="000D684B" w:rsidRDefault="00BC33AC">
            <w:pPr>
              <w:pStyle w:val="Projektidentifikation"/>
            </w:pPr>
            <w:r>
              <w:t>Autor/Autoren</w:t>
            </w:r>
          </w:p>
        </w:tc>
        <w:tc>
          <w:tcPr>
            <w:tcW w:w="6594" w:type="dxa"/>
          </w:tcPr>
          <w:p w14:paraId="19401332" w14:textId="2F572CEF" w:rsidR="000D684B" w:rsidRDefault="000B27C7">
            <w:pPr>
              <w:pStyle w:val="AbsatzTab12Pt1-1"/>
            </w:pPr>
            <w:r>
              <w:t>Franziska Tobler</w:t>
            </w:r>
            <w:r w:rsidR="001A0763">
              <w:t xml:space="preserve">, </w:t>
            </w:r>
            <w:r w:rsidR="001B54F4">
              <w:t>Tiziano Corbetti, Tibor Blasko</w:t>
            </w:r>
          </w:p>
        </w:tc>
      </w:tr>
    </w:tbl>
    <w:p w14:paraId="7D285F4C" w14:textId="77777777" w:rsidR="000D684B" w:rsidRDefault="00BC33AC">
      <w:pPr>
        <w:pStyle w:val="Inhaltsverzeichnis12"/>
      </w:pPr>
      <w:bookmarkStart w:id="1" w:name="_Toc530490772"/>
      <w:bookmarkStart w:id="2" w:name="_Toc536453892"/>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10128B" w14:paraId="0078CBBE"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10DCE265" w14:textId="77777777" w:rsidR="000D684B" w:rsidRDefault="00BC33AC">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4E5F2DE" w14:textId="77777777" w:rsidR="000D684B" w:rsidRDefault="00BC33AC">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04A2EEA4" w14:textId="77777777" w:rsidR="000D684B" w:rsidRDefault="00BC33AC">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79A9C1B2" w14:textId="77777777" w:rsidR="000D684B" w:rsidRDefault="00BC33AC">
            <w:pPr>
              <w:pStyle w:val="AbsatzTab12PtTitel"/>
            </w:pPr>
            <w:r>
              <w:t>Autor</w:t>
            </w:r>
          </w:p>
        </w:tc>
      </w:tr>
      <w:tr w:rsidR="000D684B" w14:paraId="4586E65E" w14:textId="77777777">
        <w:tc>
          <w:tcPr>
            <w:tcW w:w="1215" w:type="dxa"/>
            <w:tcBorders>
              <w:top w:val="single" w:sz="4" w:space="0" w:color="auto"/>
              <w:left w:val="single" w:sz="4" w:space="0" w:color="auto"/>
              <w:bottom w:val="single" w:sz="4" w:space="0" w:color="auto"/>
              <w:right w:val="single" w:sz="4" w:space="0" w:color="auto"/>
            </w:tcBorders>
            <w:hideMark/>
          </w:tcPr>
          <w:p w14:paraId="352CF817" w14:textId="77777777" w:rsidR="000D684B" w:rsidRDefault="00BC33AC">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19364973" w14:textId="2BCF0E78" w:rsidR="000D684B" w:rsidRDefault="0031706F">
            <w:pPr>
              <w:pStyle w:val="AbsatzTab11Pt1-1"/>
            </w:pPr>
            <w:r>
              <w:t>11.03.</w:t>
            </w:r>
            <w:r w:rsidR="00F120C9">
              <w:t>2023</w:t>
            </w:r>
          </w:p>
        </w:tc>
        <w:tc>
          <w:tcPr>
            <w:tcW w:w="4423" w:type="dxa"/>
            <w:tcBorders>
              <w:top w:val="single" w:sz="4" w:space="0" w:color="auto"/>
              <w:left w:val="single" w:sz="4" w:space="0" w:color="auto"/>
              <w:bottom w:val="single" w:sz="4" w:space="0" w:color="auto"/>
              <w:right w:val="single" w:sz="4" w:space="0" w:color="auto"/>
            </w:tcBorders>
          </w:tcPr>
          <w:p w14:paraId="52AC7D82" w14:textId="46D51CE4" w:rsidR="000D684B" w:rsidRDefault="001B54F4">
            <w:pPr>
              <w:pStyle w:val="AbsatzTab11Pt1-1"/>
            </w:pPr>
            <w:r>
              <w:t>Ausfüllen von Informationen</w:t>
            </w:r>
          </w:p>
        </w:tc>
        <w:tc>
          <w:tcPr>
            <w:tcW w:w="2159" w:type="dxa"/>
            <w:tcBorders>
              <w:top w:val="single" w:sz="4" w:space="0" w:color="auto"/>
              <w:left w:val="single" w:sz="4" w:space="0" w:color="auto"/>
              <w:bottom w:val="single" w:sz="4" w:space="0" w:color="auto"/>
              <w:right w:val="single" w:sz="4" w:space="0" w:color="auto"/>
            </w:tcBorders>
          </w:tcPr>
          <w:p w14:paraId="0E6D56AF" w14:textId="77777777" w:rsidR="00887E37" w:rsidRDefault="001B54F4">
            <w:pPr>
              <w:pStyle w:val="AbsatzTab11Pt1-1"/>
            </w:pPr>
            <w:r>
              <w:t>Franziska Tobler</w:t>
            </w:r>
            <w:r w:rsidR="00887E37">
              <w:t>,</w:t>
            </w:r>
          </w:p>
          <w:p w14:paraId="3E57B350" w14:textId="0F783C44" w:rsidR="000D684B" w:rsidRDefault="00887E37">
            <w:pPr>
              <w:pStyle w:val="AbsatzTab11Pt1-1"/>
            </w:pPr>
            <w:r>
              <w:t>Tiziano Corbetti</w:t>
            </w:r>
          </w:p>
        </w:tc>
      </w:tr>
      <w:tr w:rsidR="000D684B" w14:paraId="3552904A" w14:textId="77777777">
        <w:tc>
          <w:tcPr>
            <w:tcW w:w="1215" w:type="dxa"/>
            <w:tcBorders>
              <w:top w:val="single" w:sz="4" w:space="0" w:color="auto"/>
              <w:left w:val="single" w:sz="4" w:space="0" w:color="auto"/>
              <w:bottom w:val="single" w:sz="4" w:space="0" w:color="auto"/>
              <w:right w:val="single" w:sz="4" w:space="0" w:color="auto"/>
            </w:tcBorders>
          </w:tcPr>
          <w:p w14:paraId="634089F9" w14:textId="77777777" w:rsidR="000D684B" w:rsidRDefault="000D684B">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3DFA0FE4" w14:textId="77777777" w:rsidR="000D684B" w:rsidRDefault="000D684B">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D407006" w14:textId="77777777" w:rsidR="000D684B" w:rsidRDefault="000D684B">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6C1679FB" w14:textId="77777777" w:rsidR="000D684B" w:rsidRDefault="000D684B">
            <w:pPr>
              <w:pStyle w:val="AbsatzTab11Pt1-1"/>
            </w:pPr>
          </w:p>
        </w:tc>
      </w:tr>
      <w:tr w:rsidR="000D684B" w14:paraId="1C09B4A6" w14:textId="77777777">
        <w:tc>
          <w:tcPr>
            <w:tcW w:w="1215" w:type="dxa"/>
            <w:tcBorders>
              <w:top w:val="single" w:sz="4" w:space="0" w:color="auto"/>
              <w:left w:val="single" w:sz="4" w:space="0" w:color="auto"/>
              <w:bottom w:val="single" w:sz="4" w:space="0" w:color="auto"/>
              <w:right w:val="single" w:sz="4" w:space="0" w:color="auto"/>
            </w:tcBorders>
          </w:tcPr>
          <w:p w14:paraId="3B763555" w14:textId="77777777" w:rsidR="000D684B" w:rsidRDefault="000D684B">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40E8DE89" w14:textId="77777777" w:rsidR="000D684B" w:rsidRDefault="000D684B">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0AE13BF" w14:textId="77777777" w:rsidR="000D684B" w:rsidRDefault="000D684B">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1386864" w14:textId="77777777" w:rsidR="000D684B" w:rsidRDefault="000D684B">
            <w:pPr>
              <w:pStyle w:val="AbsatzTab11Pt1-1"/>
            </w:pPr>
          </w:p>
        </w:tc>
      </w:tr>
      <w:tr w:rsidR="000D684B" w14:paraId="2D1C361E" w14:textId="77777777">
        <w:tc>
          <w:tcPr>
            <w:tcW w:w="1215" w:type="dxa"/>
            <w:tcBorders>
              <w:top w:val="single" w:sz="4" w:space="0" w:color="auto"/>
              <w:left w:val="single" w:sz="4" w:space="0" w:color="auto"/>
              <w:bottom w:val="single" w:sz="4" w:space="0" w:color="auto"/>
              <w:right w:val="single" w:sz="4" w:space="0" w:color="auto"/>
            </w:tcBorders>
          </w:tcPr>
          <w:p w14:paraId="3B640292" w14:textId="77777777" w:rsidR="000D684B" w:rsidRDefault="000D684B">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06C372B5" w14:textId="77777777" w:rsidR="000D684B" w:rsidRDefault="000D684B">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314512A" w14:textId="77777777" w:rsidR="000D684B" w:rsidRDefault="000D684B">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D7A6FB5" w14:textId="77777777" w:rsidR="000D684B" w:rsidRDefault="000D684B" w:rsidP="002051F7">
            <w:pPr>
              <w:pStyle w:val="AbsatzTab11Pt1-1"/>
              <w:keepNext/>
            </w:pPr>
          </w:p>
        </w:tc>
      </w:tr>
    </w:tbl>
    <w:p w14:paraId="2801F9C8" w14:textId="153ABF7F" w:rsidR="002051F7" w:rsidRDefault="002051F7">
      <w:pPr>
        <w:pStyle w:val="Beschriftung"/>
      </w:pPr>
      <w:bookmarkStart w:id="3" w:name="_Toc129439641"/>
      <w:bookmarkStart w:id="4" w:name="_Toc527977149"/>
      <w:bookmarkStart w:id="5" w:name="_Toc527983432"/>
      <w:bookmarkStart w:id="6" w:name="_Toc530490773"/>
      <w:bookmarkStart w:id="7" w:name="_Toc536453893"/>
      <w:bookmarkStart w:id="8" w:name="_Toc129440245"/>
      <w:r>
        <w:t xml:space="preserve">Tabelle </w:t>
      </w:r>
      <w:r w:rsidR="00BC33AC">
        <w:fldChar w:fldCharType="begin"/>
      </w:r>
      <w:r w:rsidR="00BC33AC">
        <w:instrText xml:space="preserve"> SEQ Tabelle \* ARABIC </w:instrText>
      </w:r>
      <w:r w:rsidR="00BC33AC">
        <w:fldChar w:fldCharType="separate"/>
      </w:r>
      <w:r w:rsidR="00F25255">
        <w:rPr>
          <w:noProof/>
        </w:rPr>
        <w:t>1</w:t>
      </w:r>
      <w:r w:rsidR="00BC33AC">
        <w:rPr>
          <w:noProof/>
        </w:rPr>
        <w:fldChar w:fldCharType="end"/>
      </w:r>
      <w:r>
        <w:t xml:space="preserve">: </w:t>
      </w:r>
      <w:r w:rsidRPr="00E83F3B">
        <w:t>Änderungskontrolle</w:t>
      </w:r>
      <w:bookmarkEnd w:id="3"/>
      <w:bookmarkEnd w:id="8"/>
    </w:p>
    <w:p w14:paraId="087CD106" w14:textId="77777777" w:rsidR="000D684B" w:rsidRDefault="00BC33AC">
      <w:pPr>
        <w:pStyle w:val="Inhaltsverzeichnis12"/>
      </w:pPr>
      <w:r>
        <w:t>Beschreibung</w:t>
      </w:r>
      <w:bookmarkEnd w:id="4"/>
      <w:bookmarkEnd w:id="5"/>
      <w:bookmarkEnd w:id="6"/>
      <w:bookmarkEnd w:id="7"/>
    </w:p>
    <w:p w14:paraId="376B7DBD" w14:textId="77777777" w:rsidR="000D684B" w:rsidRDefault="00BC33AC">
      <w:pPr>
        <w:pStyle w:val="Absatz"/>
      </w:pPr>
      <w:r>
        <w:t>Das Testkonzept beschreibt die Testziele, Testobjekte, Testarten, Testinfrastruktur sowie die Testorganisation. Es umfasst ebenfalls die Testplanung und die Testfallbeschreibungen. Für jeden Testfall wird eine detaillierte T</w:t>
      </w:r>
      <w:r>
        <w:t>estfallbeschreibung erstellt. Diese stellt die Spezifikation des Tests dar. Die Testplanung legt den logischen und zeitlichen Ablauf der Tests fest. Das Testkonzept bildet die Grundlage, auf der die Testorganisation und die Testinfrastruktur bereitgestellt</w:t>
      </w:r>
      <w:r>
        <w:t xml:space="preserve"> und die Tests durchgeführt werden. Es wird bei neuen Erkenn</w:t>
      </w:r>
      <w:r>
        <w:t>tnissen stets nachgeführt.</w:t>
      </w:r>
    </w:p>
    <w:p w14:paraId="31C39C18" w14:textId="77777777" w:rsidR="000D684B" w:rsidRDefault="00BC33AC">
      <w:pPr>
        <w:pStyle w:val="berschrift1"/>
        <w:pageBreakBefore/>
        <w:numPr>
          <w:ilvl w:val="0"/>
          <w:numId w:val="1"/>
        </w:numPr>
        <w:ind w:left="431" w:hanging="431"/>
      </w:pPr>
      <w:bookmarkStart w:id="9" w:name="_Toc493855139"/>
      <w:bookmarkStart w:id="10" w:name="_Toc536453894"/>
      <w:bookmarkStart w:id="11" w:name="_Toc448237589"/>
      <w:bookmarkStart w:id="12" w:name="_Toc527983433"/>
      <w:bookmarkStart w:id="13" w:name="_Toc530490774"/>
      <w:r>
        <w:lastRenderedPageBreak/>
        <w:t>Testziel</w:t>
      </w:r>
      <w:bookmarkEnd w:id="9"/>
      <w:r>
        <w:t>e</w:t>
      </w:r>
      <w:bookmarkEnd w:id="10"/>
    </w:p>
    <w:p w14:paraId="384815CB" w14:textId="77777777" w:rsidR="000D684B" w:rsidRDefault="00BC33AC">
      <w:pPr>
        <w:pStyle w:val="Text-Titel"/>
      </w:pPr>
      <w:r>
        <w:t>Globale messbare Testziele über alle Testfälle hinweg:</w:t>
      </w:r>
    </w:p>
    <w:p w14:paraId="4078D4C1" w14:textId="77777777" w:rsidR="000D684B" w:rsidRDefault="000D684B">
      <w:pPr>
        <w:pStyle w:val="Tab-Abstand0"/>
      </w:pPr>
      <w:bookmarkStart w:id="14"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10128B" w14:paraId="45C7CC0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686B8F1" w14:textId="77777777" w:rsidR="000D684B" w:rsidRDefault="00BC33AC">
            <w:pPr>
              <w:pStyle w:val="AbsatzTab12PtTitel"/>
            </w:pPr>
            <w:r>
              <w:t>Nr.</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1E4AC" w14:textId="77777777" w:rsidR="000D684B" w:rsidRDefault="00BC33AC">
            <w:pPr>
              <w:pStyle w:val="AbsatzTab12PtTitel"/>
            </w:pPr>
            <w:r>
              <w:t>Beschreibung</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115E5C59" w14:textId="77777777" w:rsidR="000D684B" w:rsidRDefault="00BC33AC">
            <w:pPr>
              <w:pStyle w:val="AbsatzTab12PtTitel"/>
            </w:pPr>
            <w:r>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6C098F35" w14:textId="77777777" w:rsidR="000D684B" w:rsidRDefault="00BC33AC">
            <w:pPr>
              <w:pStyle w:val="AbsatzTab12PtTitel"/>
            </w:pPr>
            <w:r>
              <w:t>Priorität*</w:t>
            </w:r>
          </w:p>
        </w:tc>
      </w:tr>
      <w:tr w:rsidR="000D684B" w14:paraId="141E1C32"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1CEB186A" w14:textId="77777777" w:rsidR="000D684B" w:rsidRDefault="00BC33AC">
            <w:pPr>
              <w:pStyle w:val="AbsatzTab12Pt1-1Kur"/>
            </w:pPr>
            <w:r>
              <w:t>1</w:t>
            </w:r>
          </w:p>
        </w:tc>
        <w:tc>
          <w:tcPr>
            <w:tcW w:w="4678" w:type="dxa"/>
            <w:tcBorders>
              <w:top w:val="single" w:sz="4" w:space="0" w:color="auto"/>
              <w:left w:val="single" w:sz="4" w:space="0" w:color="auto"/>
              <w:bottom w:val="single" w:sz="4" w:space="0" w:color="auto"/>
              <w:right w:val="single" w:sz="4" w:space="0" w:color="auto"/>
            </w:tcBorders>
            <w:hideMark/>
          </w:tcPr>
          <w:p w14:paraId="02145541" w14:textId="23BFDA60" w:rsidR="000D684B" w:rsidRDefault="00B402D1">
            <w:pPr>
              <w:pStyle w:val="AbsatzTab12Pt1-1Kur"/>
            </w:pPr>
            <w:r>
              <w:t>Moodle läuft auf Docker</w:t>
            </w:r>
          </w:p>
        </w:tc>
        <w:tc>
          <w:tcPr>
            <w:tcW w:w="2835" w:type="dxa"/>
            <w:tcBorders>
              <w:top w:val="single" w:sz="4" w:space="0" w:color="auto"/>
              <w:left w:val="single" w:sz="4" w:space="0" w:color="auto"/>
              <w:bottom w:val="single" w:sz="4" w:space="0" w:color="auto"/>
              <w:right w:val="single" w:sz="4" w:space="0" w:color="auto"/>
            </w:tcBorders>
            <w:hideMark/>
          </w:tcPr>
          <w:p w14:paraId="611761AC" w14:textId="26977ECF" w:rsidR="000D684B" w:rsidRDefault="00B53A44">
            <w:pPr>
              <w:pStyle w:val="AbsatzTab12Pt1-1Kur"/>
            </w:pPr>
            <w:r>
              <w:t xml:space="preserve">Seite lässt sich </w:t>
            </w:r>
            <w:r w:rsidR="0091060B">
              <w:t>ohne Fehler aufrufen</w:t>
            </w:r>
          </w:p>
        </w:tc>
        <w:tc>
          <w:tcPr>
            <w:tcW w:w="1134" w:type="dxa"/>
            <w:tcBorders>
              <w:top w:val="single" w:sz="4" w:space="0" w:color="auto"/>
              <w:left w:val="single" w:sz="4" w:space="0" w:color="auto"/>
              <w:bottom w:val="single" w:sz="4" w:space="0" w:color="auto"/>
              <w:right w:val="single" w:sz="4" w:space="0" w:color="auto"/>
            </w:tcBorders>
          </w:tcPr>
          <w:p w14:paraId="590AF321" w14:textId="139B2DCE" w:rsidR="000D684B" w:rsidRDefault="00B402D1">
            <w:pPr>
              <w:pStyle w:val="AbsatzTab12Pt1-1Kur"/>
            </w:pPr>
            <w:r>
              <w:t>M</w:t>
            </w:r>
          </w:p>
        </w:tc>
      </w:tr>
      <w:tr w:rsidR="000D684B" w14:paraId="0D0DBE9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22C7085" w14:textId="77777777" w:rsidR="000D684B" w:rsidRDefault="00BC33AC">
            <w:pPr>
              <w:pStyle w:val="AbsatzTab12Pt1-1Kur"/>
            </w:pPr>
            <w:r>
              <w:t>2</w:t>
            </w:r>
          </w:p>
        </w:tc>
        <w:tc>
          <w:tcPr>
            <w:tcW w:w="4678" w:type="dxa"/>
            <w:tcBorders>
              <w:top w:val="single" w:sz="4" w:space="0" w:color="auto"/>
              <w:left w:val="single" w:sz="4" w:space="0" w:color="auto"/>
              <w:bottom w:val="single" w:sz="4" w:space="0" w:color="auto"/>
              <w:right w:val="single" w:sz="4" w:space="0" w:color="auto"/>
            </w:tcBorders>
          </w:tcPr>
          <w:p w14:paraId="5DE58DA9" w14:textId="08561FB8" w:rsidR="000D684B" w:rsidRDefault="00211687">
            <w:pPr>
              <w:pStyle w:val="AbsatzTab12Pt1-1Kur"/>
            </w:pPr>
            <w:r>
              <w:t>SQL-Datenbank</w:t>
            </w:r>
            <w:r w:rsidR="00386499">
              <w:t xml:space="preserve"> alle Daten migriert</w:t>
            </w:r>
          </w:p>
        </w:tc>
        <w:tc>
          <w:tcPr>
            <w:tcW w:w="2835" w:type="dxa"/>
            <w:tcBorders>
              <w:top w:val="single" w:sz="4" w:space="0" w:color="auto"/>
              <w:left w:val="single" w:sz="4" w:space="0" w:color="auto"/>
              <w:bottom w:val="single" w:sz="4" w:space="0" w:color="auto"/>
              <w:right w:val="single" w:sz="4" w:space="0" w:color="auto"/>
            </w:tcBorders>
          </w:tcPr>
          <w:p w14:paraId="4A786316" w14:textId="25E1602F" w:rsidR="000D684B" w:rsidRDefault="00211687">
            <w:pPr>
              <w:pStyle w:val="AbsatzTab12Pt1-1Kur"/>
            </w:pPr>
            <w:r>
              <w:t>Daten sind</w:t>
            </w:r>
            <w:r w:rsidR="009E3CF9">
              <w:t xml:space="preserve"> </w:t>
            </w:r>
            <w:r w:rsidR="00A476C7">
              <w:t>in der neuen SQL-Datenbank</w:t>
            </w:r>
          </w:p>
        </w:tc>
        <w:tc>
          <w:tcPr>
            <w:tcW w:w="1134" w:type="dxa"/>
            <w:tcBorders>
              <w:top w:val="single" w:sz="4" w:space="0" w:color="auto"/>
              <w:left w:val="single" w:sz="4" w:space="0" w:color="auto"/>
              <w:bottom w:val="single" w:sz="4" w:space="0" w:color="auto"/>
              <w:right w:val="single" w:sz="4" w:space="0" w:color="auto"/>
            </w:tcBorders>
          </w:tcPr>
          <w:p w14:paraId="077E22E7" w14:textId="5DB732B1" w:rsidR="000D684B" w:rsidRDefault="00211687">
            <w:pPr>
              <w:pStyle w:val="AbsatzTab12Pt1-1Kur"/>
            </w:pPr>
            <w:r>
              <w:t>M</w:t>
            </w:r>
          </w:p>
        </w:tc>
      </w:tr>
      <w:tr w:rsidR="000D684B" w14:paraId="06CAB5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354F241" w14:textId="696D5AD3" w:rsidR="000D684B" w:rsidRDefault="000D684B">
            <w:pPr>
              <w:pStyle w:val="AbsatzTab12Pt1-1Kur"/>
            </w:pPr>
          </w:p>
        </w:tc>
        <w:tc>
          <w:tcPr>
            <w:tcW w:w="4678" w:type="dxa"/>
            <w:tcBorders>
              <w:top w:val="single" w:sz="4" w:space="0" w:color="auto"/>
              <w:left w:val="single" w:sz="4" w:space="0" w:color="auto"/>
              <w:bottom w:val="single" w:sz="4" w:space="0" w:color="auto"/>
              <w:right w:val="single" w:sz="4" w:space="0" w:color="auto"/>
            </w:tcBorders>
          </w:tcPr>
          <w:p w14:paraId="4CDE942F" w14:textId="5EABBE88" w:rsidR="000D684B" w:rsidRDefault="000D684B" w:rsidP="00D93DF8">
            <w:pPr>
              <w:pStyle w:val="Aufzhlungspunkt2n"/>
              <w:numPr>
                <w:ilvl w:val="0"/>
                <w:numId w:val="0"/>
              </w:numPr>
            </w:pPr>
          </w:p>
        </w:tc>
        <w:tc>
          <w:tcPr>
            <w:tcW w:w="2835" w:type="dxa"/>
            <w:tcBorders>
              <w:top w:val="single" w:sz="4" w:space="0" w:color="auto"/>
              <w:left w:val="single" w:sz="4" w:space="0" w:color="auto"/>
              <w:bottom w:val="single" w:sz="4" w:space="0" w:color="auto"/>
              <w:right w:val="single" w:sz="4" w:space="0" w:color="auto"/>
            </w:tcBorders>
          </w:tcPr>
          <w:p w14:paraId="11E7B07C" w14:textId="77777777" w:rsidR="000D684B" w:rsidRDefault="000D684B">
            <w:pPr>
              <w:pStyle w:val="AbsatzTab12Pt1-1Kur"/>
            </w:pPr>
          </w:p>
        </w:tc>
        <w:tc>
          <w:tcPr>
            <w:tcW w:w="1134" w:type="dxa"/>
            <w:tcBorders>
              <w:top w:val="single" w:sz="4" w:space="0" w:color="auto"/>
              <w:left w:val="single" w:sz="4" w:space="0" w:color="auto"/>
              <w:bottom w:val="single" w:sz="4" w:space="0" w:color="auto"/>
              <w:right w:val="single" w:sz="4" w:space="0" w:color="auto"/>
            </w:tcBorders>
          </w:tcPr>
          <w:p w14:paraId="006A3D9F" w14:textId="77777777" w:rsidR="000D684B" w:rsidRDefault="000D684B">
            <w:pPr>
              <w:pStyle w:val="AbsatzTab12Pt1-1Kur"/>
            </w:pPr>
          </w:p>
        </w:tc>
      </w:tr>
      <w:tr w:rsidR="000D684B" w14:paraId="15828E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9A3FCA7" w14:textId="77777777" w:rsidR="000D684B" w:rsidRDefault="000D684B">
            <w:pPr>
              <w:pStyle w:val="AbsatzTab12Pt1-1Kur"/>
            </w:pPr>
          </w:p>
        </w:tc>
        <w:tc>
          <w:tcPr>
            <w:tcW w:w="4678" w:type="dxa"/>
            <w:tcBorders>
              <w:top w:val="single" w:sz="4" w:space="0" w:color="auto"/>
              <w:left w:val="single" w:sz="4" w:space="0" w:color="auto"/>
              <w:bottom w:val="single" w:sz="4" w:space="0" w:color="auto"/>
              <w:right w:val="single" w:sz="4" w:space="0" w:color="auto"/>
            </w:tcBorders>
          </w:tcPr>
          <w:p w14:paraId="13205F83" w14:textId="77777777" w:rsidR="000D684B" w:rsidRDefault="000D684B">
            <w:pPr>
              <w:pStyle w:val="AbsatzTab12Pt1-1Kur"/>
            </w:pPr>
          </w:p>
        </w:tc>
        <w:tc>
          <w:tcPr>
            <w:tcW w:w="2835" w:type="dxa"/>
            <w:tcBorders>
              <w:top w:val="single" w:sz="4" w:space="0" w:color="auto"/>
              <w:left w:val="single" w:sz="4" w:space="0" w:color="auto"/>
              <w:bottom w:val="single" w:sz="4" w:space="0" w:color="auto"/>
              <w:right w:val="single" w:sz="4" w:space="0" w:color="auto"/>
            </w:tcBorders>
          </w:tcPr>
          <w:p w14:paraId="5BFCCF56" w14:textId="77777777" w:rsidR="000D684B" w:rsidRDefault="000D684B">
            <w:pPr>
              <w:pStyle w:val="AbsatzTab12Pt1-1Kur"/>
            </w:pPr>
          </w:p>
        </w:tc>
        <w:tc>
          <w:tcPr>
            <w:tcW w:w="1134" w:type="dxa"/>
            <w:tcBorders>
              <w:top w:val="single" w:sz="4" w:space="0" w:color="auto"/>
              <w:left w:val="single" w:sz="4" w:space="0" w:color="auto"/>
              <w:bottom w:val="single" w:sz="4" w:space="0" w:color="auto"/>
              <w:right w:val="single" w:sz="4" w:space="0" w:color="auto"/>
            </w:tcBorders>
          </w:tcPr>
          <w:p w14:paraId="0CAAF4EB" w14:textId="77777777" w:rsidR="000D684B" w:rsidRDefault="000D684B">
            <w:pPr>
              <w:pStyle w:val="AbsatzTab12Pt1-1Kur"/>
            </w:pPr>
          </w:p>
        </w:tc>
      </w:tr>
      <w:tr w:rsidR="000D684B" w14:paraId="5BFA5424" w14:textId="77777777">
        <w:tc>
          <w:tcPr>
            <w:tcW w:w="9214" w:type="dxa"/>
            <w:gridSpan w:val="4"/>
            <w:shd w:val="clear" w:color="auto" w:fill="F0F0F0"/>
          </w:tcPr>
          <w:p w14:paraId="4CB1CC60" w14:textId="77777777" w:rsidR="000D684B" w:rsidRDefault="00BC33AC" w:rsidP="002051F7">
            <w:pPr>
              <w:pStyle w:val="AbsatzTab10Pt1-1KurFett"/>
              <w:keepNext/>
              <w:rPr>
                <w:i w:val="0"/>
              </w:rPr>
            </w:pPr>
            <w:r>
              <w:t>* Priorität: M = Muss / 1 = hoch, 2 = mittel, 3 = tief</w:t>
            </w:r>
          </w:p>
        </w:tc>
      </w:tr>
    </w:tbl>
    <w:p w14:paraId="6212EB2C" w14:textId="10F2B568" w:rsidR="002051F7" w:rsidRDefault="002051F7">
      <w:pPr>
        <w:pStyle w:val="Beschriftung"/>
      </w:pPr>
      <w:bookmarkStart w:id="15" w:name="_Toc129439642"/>
      <w:bookmarkStart w:id="16" w:name="_Toc536453895"/>
      <w:bookmarkStart w:id="17" w:name="_Toc129440246"/>
      <w:r>
        <w:t xml:space="preserve">Tabelle </w:t>
      </w:r>
      <w:r w:rsidR="00BC33AC">
        <w:fldChar w:fldCharType="begin"/>
      </w:r>
      <w:r w:rsidR="00BC33AC">
        <w:instrText xml:space="preserve"> SEQ Tabelle \* ARABIC </w:instrText>
      </w:r>
      <w:r w:rsidR="00BC33AC">
        <w:fldChar w:fldCharType="separate"/>
      </w:r>
      <w:r w:rsidR="00F25255">
        <w:rPr>
          <w:noProof/>
        </w:rPr>
        <w:t>2</w:t>
      </w:r>
      <w:r w:rsidR="00BC33AC">
        <w:rPr>
          <w:noProof/>
        </w:rPr>
        <w:fldChar w:fldCharType="end"/>
      </w:r>
      <w:r>
        <w:t xml:space="preserve">: </w:t>
      </w:r>
      <w:r w:rsidRPr="008E7C47">
        <w:t>Übergeordnete Testziele</w:t>
      </w:r>
      <w:bookmarkEnd w:id="15"/>
      <w:bookmarkEnd w:id="17"/>
    </w:p>
    <w:p w14:paraId="5DA5143A" w14:textId="77777777" w:rsidR="000D684B" w:rsidRDefault="00BC33AC">
      <w:pPr>
        <w:pStyle w:val="berschrift1"/>
        <w:numPr>
          <w:ilvl w:val="0"/>
          <w:numId w:val="1"/>
        </w:numPr>
        <w:ind w:left="431" w:hanging="431"/>
      </w:pPr>
      <w:r>
        <w:t>Teststrategie und Teststufen</w:t>
      </w:r>
      <w:bookmarkEnd w:id="16"/>
    </w:p>
    <w:p w14:paraId="2105D2CF" w14:textId="77777777" w:rsidR="000D684B" w:rsidRDefault="00BC33AC">
      <w:pPr>
        <w:pStyle w:val="Absatz"/>
      </w:pPr>
      <w:r>
        <w:t>Effiziente Testausführung setzt durchdachte (und evtl. agil einsetzbare) Teststrategie voraus:</w:t>
      </w:r>
    </w:p>
    <w:p w14:paraId="77750B97" w14:textId="77777777" w:rsidR="000D684B" w:rsidRDefault="00BC33AC">
      <w:pPr>
        <w:pStyle w:val="Aufzhlungspunkt1n"/>
      </w:pPr>
      <w:r>
        <w:t>Mit welcher Teststrategie kann die Entwicklung begleitet und ergänzt werden, um die vorgegeben Qualität zu erreichen?</w:t>
      </w:r>
    </w:p>
    <w:p w14:paraId="604A8921" w14:textId="77777777" w:rsidR="000D684B" w:rsidRDefault="00BC33AC">
      <w:pPr>
        <w:pStyle w:val="Aufzhlungspunkt1n"/>
      </w:pPr>
      <w:r>
        <w:t>Welche Teststufen gibt es / ab welcher Test</w:t>
      </w:r>
      <w:r>
        <w:t>stufe soll getestet werden?</w:t>
      </w:r>
    </w:p>
    <w:p w14:paraId="267B98C6" w14:textId="77777777" w:rsidR="000D684B" w:rsidRDefault="00BC33AC">
      <w:pPr>
        <w:pStyle w:val="Aufzhlungspunkt1n"/>
      </w:pPr>
      <w:r>
        <w:t>Wie können Überschneidungen von verschiedenen Teststufen vermieden werden (Verhinderung von Redundanzen)?</w:t>
      </w:r>
    </w:p>
    <w:p w14:paraId="6EA098FA" w14:textId="77777777" w:rsidR="000D684B" w:rsidRDefault="00BC33AC">
      <w:pPr>
        <w:pStyle w:val="Aufzhlungspunkt1n"/>
      </w:pPr>
      <w:r>
        <w:t>Wie können Defizite der verfügbaren Testumgebung umgangen/gemeistert werden?</w:t>
      </w:r>
    </w:p>
    <w:p w14:paraId="22199FBD" w14:textId="77777777" w:rsidR="000D684B" w:rsidRDefault="00BC33AC">
      <w:pPr>
        <w:pStyle w:val="Aufzhlungspunkt1n"/>
      </w:pPr>
      <w:r>
        <w:t>etc.</w:t>
      </w:r>
    </w:p>
    <w:p w14:paraId="4C11E54F" w14:textId="77777777" w:rsidR="000D684B" w:rsidRDefault="00BC33AC">
      <w:pPr>
        <w:pStyle w:val="berschrift1"/>
        <w:numPr>
          <w:ilvl w:val="0"/>
          <w:numId w:val="1"/>
        </w:numPr>
        <w:ind w:left="431" w:hanging="431"/>
      </w:pPr>
      <w:bookmarkStart w:id="18" w:name="_Toc536453896"/>
      <w:r>
        <w:t>Testobjekte</w:t>
      </w:r>
      <w:bookmarkEnd w:id="14"/>
      <w:bookmarkEnd w:id="18"/>
    </w:p>
    <w:p w14:paraId="6596E4C2" w14:textId="77777777" w:rsidR="000D684B" w:rsidRDefault="000D684B">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10128B" w14:paraId="4885234E"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8D2D73E" w14:textId="77777777" w:rsidR="000D684B" w:rsidRDefault="00BC33AC">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B984D85" w14:textId="77777777" w:rsidR="000D684B" w:rsidRDefault="00BC33AC">
            <w:pPr>
              <w:pStyle w:val="AbsatzTab12PtTitel"/>
            </w:pPr>
            <w:r>
              <w:t>Objekt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CE2EC04" w14:textId="77777777" w:rsidR="000D684B" w:rsidRDefault="00BC33AC">
            <w:pPr>
              <w:pStyle w:val="AbsatzTab12PtTitel"/>
            </w:pPr>
            <w:r>
              <w:t>Beschreibung</w:t>
            </w:r>
          </w:p>
        </w:tc>
      </w:tr>
      <w:tr w:rsidR="000D684B" w14:paraId="5D707CE3"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A8369C" w14:textId="77777777" w:rsidR="000D684B" w:rsidRDefault="00BC33AC">
            <w:pPr>
              <w:pStyle w:val="AbsatzTab12Pt1-1Kur"/>
            </w:pPr>
            <w:r>
              <w:t>1</w:t>
            </w:r>
          </w:p>
        </w:tc>
        <w:tc>
          <w:tcPr>
            <w:tcW w:w="2694" w:type="dxa"/>
            <w:tcBorders>
              <w:top w:val="single" w:sz="4" w:space="0" w:color="auto"/>
              <w:left w:val="single" w:sz="4" w:space="0" w:color="auto"/>
              <w:bottom w:val="single" w:sz="4" w:space="0" w:color="auto"/>
              <w:right w:val="single" w:sz="4" w:space="0" w:color="auto"/>
            </w:tcBorders>
          </w:tcPr>
          <w:p w14:paraId="6E43DF40" w14:textId="7C5B44BD" w:rsidR="000D684B" w:rsidRDefault="00A476C7">
            <w:pPr>
              <w:pStyle w:val="AbsatzTab12Pt1-1Kur"/>
            </w:pPr>
            <w:r>
              <w:t>Localhost:80</w:t>
            </w:r>
          </w:p>
        </w:tc>
        <w:tc>
          <w:tcPr>
            <w:tcW w:w="5953" w:type="dxa"/>
            <w:tcBorders>
              <w:top w:val="single" w:sz="4" w:space="0" w:color="auto"/>
              <w:left w:val="single" w:sz="4" w:space="0" w:color="auto"/>
              <w:bottom w:val="single" w:sz="4" w:space="0" w:color="auto"/>
              <w:right w:val="single" w:sz="4" w:space="0" w:color="auto"/>
            </w:tcBorders>
          </w:tcPr>
          <w:p w14:paraId="3CD89F9F" w14:textId="77168BDD" w:rsidR="000D684B" w:rsidRDefault="00A476C7">
            <w:pPr>
              <w:pStyle w:val="AbsatzTab12Pt1-1Kur"/>
            </w:pPr>
            <w:r>
              <w:t>Webseite</w:t>
            </w:r>
            <w:r w:rsidR="006A7A39">
              <w:t xml:space="preserve"> mit der Moodle aufrufbar ist</w:t>
            </w:r>
            <w:r w:rsidR="00103022">
              <w:t xml:space="preserve"> auf dem Host</w:t>
            </w:r>
          </w:p>
        </w:tc>
      </w:tr>
      <w:tr w:rsidR="000D684B" w14:paraId="35B82AF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F740068" w14:textId="77777777" w:rsidR="000D684B" w:rsidRDefault="00BC33AC">
            <w:pPr>
              <w:pStyle w:val="AbsatzTab12Pt1-1Kur"/>
            </w:pPr>
            <w:r>
              <w:t>2</w:t>
            </w:r>
          </w:p>
        </w:tc>
        <w:tc>
          <w:tcPr>
            <w:tcW w:w="2694" w:type="dxa"/>
            <w:tcBorders>
              <w:top w:val="single" w:sz="4" w:space="0" w:color="auto"/>
              <w:left w:val="single" w:sz="4" w:space="0" w:color="auto"/>
              <w:bottom w:val="single" w:sz="4" w:space="0" w:color="auto"/>
              <w:right w:val="single" w:sz="4" w:space="0" w:color="auto"/>
            </w:tcBorders>
          </w:tcPr>
          <w:p w14:paraId="60407DDB" w14:textId="51AC5132" w:rsidR="000D684B" w:rsidRDefault="00F51FA1">
            <w:pPr>
              <w:pStyle w:val="AbsatzTab12Pt1-1Kur"/>
            </w:pPr>
            <w:r>
              <w:t>VM mit Docker</w:t>
            </w:r>
          </w:p>
        </w:tc>
        <w:tc>
          <w:tcPr>
            <w:tcW w:w="5953" w:type="dxa"/>
            <w:tcBorders>
              <w:top w:val="single" w:sz="4" w:space="0" w:color="auto"/>
              <w:left w:val="single" w:sz="4" w:space="0" w:color="auto"/>
              <w:bottom w:val="single" w:sz="4" w:space="0" w:color="auto"/>
              <w:right w:val="single" w:sz="4" w:space="0" w:color="auto"/>
            </w:tcBorders>
          </w:tcPr>
          <w:p w14:paraId="25291FDD" w14:textId="6D0FFA79" w:rsidR="000D684B" w:rsidRDefault="00F51FA1" w:rsidP="0063682C">
            <w:pPr>
              <w:pStyle w:val="AbsatzTab12Pt1-1Kur"/>
              <w:keepNext/>
            </w:pPr>
            <w:r>
              <w:t xml:space="preserve">Der Host ist eine Virtuelle Maschine </w:t>
            </w:r>
            <w:r w:rsidR="0053637C">
              <w:t>auf dem Docker</w:t>
            </w:r>
            <w:r w:rsidR="0016060E">
              <w:t xml:space="preserve"> installier</w:t>
            </w:r>
            <w:r w:rsidR="00D041D1">
              <w:t xml:space="preserve"> ist.</w:t>
            </w:r>
          </w:p>
        </w:tc>
      </w:tr>
    </w:tbl>
    <w:p w14:paraId="774E2ECD" w14:textId="69828BE7" w:rsidR="0063682C" w:rsidRDefault="0063682C">
      <w:pPr>
        <w:pStyle w:val="Beschriftung"/>
      </w:pPr>
      <w:bookmarkStart w:id="19" w:name="_Toc129439643"/>
      <w:bookmarkStart w:id="20" w:name="_Toc493855142"/>
      <w:bookmarkStart w:id="21" w:name="_Toc536453898"/>
      <w:bookmarkStart w:id="22" w:name="_Toc129440247"/>
      <w:r>
        <w:t xml:space="preserve">Tabelle </w:t>
      </w:r>
      <w:r w:rsidR="00BC33AC">
        <w:fldChar w:fldCharType="begin"/>
      </w:r>
      <w:r w:rsidR="00BC33AC">
        <w:instrText xml:space="preserve"> SEQ Tabelle \* ARABIC </w:instrText>
      </w:r>
      <w:r w:rsidR="00BC33AC">
        <w:fldChar w:fldCharType="separate"/>
      </w:r>
      <w:r w:rsidR="00F25255">
        <w:rPr>
          <w:noProof/>
        </w:rPr>
        <w:t>3</w:t>
      </w:r>
      <w:r w:rsidR="00BC33AC">
        <w:rPr>
          <w:noProof/>
        </w:rPr>
        <w:fldChar w:fldCharType="end"/>
      </w:r>
      <w:r>
        <w:t xml:space="preserve">: </w:t>
      </w:r>
      <w:r w:rsidRPr="00922C21">
        <w:t>Testobjekte</w:t>
      </w:r>
      <w:bookmarkEnd w:id="19"/>
      <w:bookmarkEnd w:id="22"/>
    </w:p>
    <w:p w14:paraId="3A8C059C" w14:textId="77777777" w:rsidR="000D684B" w:rsidRDefault="00BC33AC">
      <w:pPr>
        <w:pStyle w:val="berschrift1"/>
        <w:numPr>
          <w:ilvl w:val="0"/>
          <w:numId w:val="1"/>
        </w:numPr>
        <w:ind w:left="431" w:hanging="431"/>
      </w:pPr>
      <w:r>
        <w:t>Testabdeckung</w:t>
      </w:r>
      <w:bookmarkEnd w:id="20"/>
      <w:bookmarkEnd w:id="21"/>
    </w:p>
    <w:p w14:paraId="28C0000C" w14:textId="77777777" w:rsidR="000D684B" w:rsidRDefault="00BC33AC">
      <w:pPr>
        <w:pStyle w:val="berschrift2"/>
      </w:pPr>
      <w:bookmarkStart w:id="23" w:name="_Toc536453899"/>
      <w:r>
        <w:t>Übersicht Testfälle</w:t>
      </w:r>
      <w:bookmarkEnd w:id="23"/>
    </w:p>
    <w:p w14:paraId="68CEA60C" w14:textId="77777777" w:rsidR="000D684B" w:rsidRDefault="000D684B">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0D684B" w14:paraId="7086D498" w14:textId="77777777" w:rsidTr="426AC958">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C50475" w14:textId="77777777" w:rsidR="000D684B" w:rsidRDefault="00BC33AC">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48DE22" w14:textId="77777777" w:rsidR="000D684B" w:rsidRDefault="00BC33AC">
            <w:pPr>
              <w:pStyle w:val="AbsatzTab12PtTitel"/>
            </w:pPr>
            <w:r>
              <w:t>Testobjekt</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7EB231" w14:textId="77777777" w:rsidR="000D684B" w:rsidRDefault="00BC33AC">
            <w:pPr>
              <w:pStyle w:val="AbsatzTab12PtTitel"/>
            </w:pPr>
            <w:r>
              <w:t>Testfälle</w:t>
            </w:r>
          </w:p>
        </w:tc>
      </w:tr>
      <w:tr w:rsidR="000D684B" w14:paraId="784066C5" w14:textId="77777777" w:rsidTr="426AC958">
        <w:trPr>
          <w:trHeight w:val="425"/>
        </w:trPr>
        <w:tc>
          <w:tcPr>
            <w:tcW w:w="567" w:type="dxa"/>
            <w:tcBorders>
              <w:top w:val="single" w:sz="4" w:space="0" w:color="auto"/>
              <w:left w:val="single" w:sz="4" w:space="0" w:color="auto"/>
              <w:bottom w:val="single" w:sz="4" w:space="0" w:color="auto"/>
              <w:right w:val="single" w:sz="4" w:space="0" w:color="auto"/>
            </w:tcBorders>
            <w:hideMark/>
          </w:tcPr>
          <w:p w14:paraId="7F96C067" w14:textId="77777777" w:rsidR="000D684B" w:rsidRDefault="00BC33AC">
            <w:pPr>
              <w:pStyle w:val="AbsatzTab12Pt1-1Kur"/>
            </w:pPr>
            <w:r>
              <w:t>1</w:t>
            </w:r>
          </w:p>
        </w:tc>
        <w:tc>
          <w:tcPr>
            <w:tcW w:w="2694" w:type="dxa"/>
            <w:tcBorders>
              <w:top w:val="single" w:sz="4" w:space="0" w:color="auto"/>
              <w:left w:val="single" w:sz="4" w:space="0" w:color="auto"/>
              <w:bottom w:val="single" w:sz="4" w:space="0" w:color="auto"/>
              <w:right w:val="single" w:sz="4" w:space="0" w:color="auto"/>
            </w:tcBorders>
          </w:tcPr>
          <w:p w14:paraId="556032EB" w14:textId="6C203097" w:rsidR="000D684B" w:rsidRDefault="657AEB49">
            <w:pPr>
              <w:pStyle w:val="AbsatzTab12Pt1-1Kur"/>
            </w:pPr>
            <w:r>
              <w:t>Localhost:80</w:t>
            </w:r>
          </w:p>
        </w:tc>
        <w:tc>
          <w:tcPr>
            <w:tcW w:w="5953" w:type="dxa"/>
            <w:tcBorders>
              <w:top w:val="single" w:sz="4" w:space="0" w:color="auto"/>
              <w:left w:val="single" w:sz="4" w:space="0" w:color="auto"/>
              <w:bottom w:val="single" w:sz="4" w:space="0" w:color="auto"/>
              <w:right w:val="single" w:sz="4" w:space="0" w:color="auto"/>
            </w:tcBorders>
          </w:tcPr>
          <w:p w14:paraId="668E32D1" w14:textId="7BF8CF27" w:rsidR="000D684B" w:rsidRDefault="4059E6C3">
            <w:pPr>
              <w:pStyle w:val="AbsatzTab12Pt1-1Kur"/>
            </w:pPr>
            <w:r>
              <w:t>T-005, (T-006)</w:t>
            </w:r>
          </w:p>
        </w:tc>
      </w:tr>
      <w:tr w:rsidR="000D684B" w14:paraId="78C1925D" w14:textId="77777777" w:rsidTr="426AC958">
        <w:trPr>
          <w:trHeight w:val="425"/>
        </w:trPr>
        <w:tc>
          <w:tcPr>
            <w:tcW w:w="567" w:type="dxa"/>
            <w:tcBorders>
              <w:top w:val="single" w:sz="4" w:space="0" w:color="auto"/>
              <w:left w:val="single" w:sz="4" w:space="0" w:color="auto"/>
              <w:bottom w:val="single" w:sz="4" w:space="0" w:color="auto"/>
              <w:right w:val="single" w:sz="4" w:space="0" w:color="auto"/>
            </w:tcBorders>
          </w:tcPr>
          <w:p w14:paraId="59B39484" w14:textId="77777777" w:rsidR="000D684B" w:rsidRDefault="00BC33AC">
            <w:pPr>
              <w:pStyle w:val="AbsatzTab12Pt1-1Kur"/>
            </w:pPr>
            <w:r>
              <w:t>2</w:t>
            </w:r>
          </w:p>
        </w:tc>
        <w:tc>
          <w:tcPr>
            <w:tcW w:w="2694" w:type="dxa"/>
            <w:tcBorders>
              <w:top w:val="single" w:sz="4" w:space="0" w:color="auto"/>
              <w:left w:val="single" w:sz="4" w:space="0" w:color="auto"/>
              <w:bottom w:val="single" w:sz="4" w:space="0" w:color="auto"/>
              <w:right w:val="single" w:sz="4" w:space="0" w:color="auto"/>
            </w:tcBorders>
          </w:tcPr>
          <w:p w14:paraId="59557D05" w14:textId="7DF46033" w:rsidR="000D684B" w:rsidRDefault="561697AB">
            <w:pPr>
              <w:pStyle w:val="AbsatzTab12Pt1-1Kur"/>
            </w:pPr>
            <w:r>
              <w:t>VM mit Docker</w:t>
            </w:r>
          </w:p>
        </w:tc>
        <w:tc>
          <w:tcPr>
            <w:tcW w:w="5953" w:type="dxa"/>
            <w:tcBorders>
              <w:top w:val="single" w:sz="4" w:space="0" w:color="auto"/>
              <w:left w:val="single" w:sz="4" w:space="0" w:color="auto"/>
              <w:bottom w:val="single" w:sz="4" w:space="0" w:color="auto"/>
              <w:right w:val="single" w:sz="4" w:space="0" w:color="auto"/>
            </w:tcBorders>
          </w:tcPr>
          <w:p w14:paraId="3FAA0654" w14:textId="44454875" w:rsidR="000D684B" w:rsidRDefault="561697AB" w:rsidP="0063682C">
            <w:pPr>
              <w:pStyle w:val="AbsatzTab12Pt1-1Kur"/>
              <w:keepNext/>
            </w:pPr>
            <w:r>
              <w:t>T-001, T-002, T-003, T-004</w:t>
            </w:r>
          </w:p>
        </w:tc>
      </w:tr>
    </w:tbl>
    <w:p w14:paraId="7036F97A" w14:textId="76D157D2" w:rsidR="0063682C" w:rsidRDefault="0063682C">
      <w:pPr>
        <w:pStyle w:val="Beschriftung"/>
      </w:pPr>
      <w:bookmarkStart w:id="24" w:name="_Toc129439644"/>
      <w:bookmarkStart w:id="25" w:name="_Toc536453900"/>
      <w:bookmarkStart w:id="26" w:name="_Toc129440248"/>
      <w:r>
        <w:t xml:space="preserve">Tabelle </w:t>
      </w:r>
      <w:r w:rsidR="00BC33AC">
        <w:fldChar w:fldCharType="begin"/>
      </w:r>
      <w:r w:rsidR="00BC33AC">
        <w:instrText xml:space="preserve"> SEQ Tabelle \* ARABIC </w:instrText>
      </w:r>
      <w:r w:rsidR="00BC33AC">
        <w:fldChar w:fldCharType="separate"/>
      </w:r>
      <w:r w:rsidR="00F25255">
        <w:rPr>
          <w:noProof/>
        </w:rPr>
        <w:t>4</w:t>
      </w:r>
      <w:r w:rsidR="00BC33AC">
        <w:rPr>
          <w:noProof/>
        </w:rPr>
        <w:fldChar w:fldCharType="end"/>
      </w:r>
      <w:r>
        <w:t xml:space="preserve">: </w:t>
      </w:r>
      <w:r w:rsidRPr="00612F3B">
        <w:t>Testabdeckung</w:t>
      </w:r>
      <w:bookmarkEnd w:id="24"/>
      <w:bookmarkEnd w:id="26"/>
    </w:p>
    <w:p w14:paraId="18A5E2F8" w14:textId="77777777" w:rsidR="000D684B" w:rsidRDefault="00BC33AC">
      <w:pPr>
        <w:pStyle w:val="berschrift2"/>
      </w:pPr>
      <w:r>
        <w:lastRenderedPageBreak/>
        <w:t>Beurteilung Testziele und Testabdeckung</w:t>
      </w:r>
      <w:bookmarkEnd w:id="25"/>
    </w:p>
    <w:p w14:paraId="2F010AAD" w14:textId="77777777" w:rsidR="000D684B" w:rsidRDefault="00BC33AC">
      <w:pPr>
        <w:pStyle w:val="berschrift1"/>
        <w:numPr>
          <w:ilvl w:val="0"/>
          <w:numId w:val="1"/>
        </w:numPr>
        <w:ind w:left="431" w:hanging="431"/>
      </w:pPr>
      <w:bookmarkStart w:id="27" w:name="_Toc493855143"/>
      <w:bookmarkStart w:id="28" w:name="_Toc536453901"/>
      <w:r>
        <w:t>Testrahmen</w:t>
      </w:r>
      <w:bookmarkEnd w:id="27"/>
      <w:bookmarkEnd w:id="28"/>
    </w:p>
    <w:p w14:paraId="56036CBB" w14:textId="77777777" w:rsidR="000D684B" w:rsidRDefault="00BC33AC">
      <w:pPr>
        <w:pStyle w:val="berschrift2"/>
        <w:numPr>
          <w:ilvl w:val="1"/>
          <w:numId w:val="1"/>
        </w:numPr>
      </w:pPr>
      <w:bookmarkStart w:id="29" w:name="_Toc493855144"/>
      <w:bookmarkStart w:id="30" w:name="_Toc536453902"/>
      <w:r>
        <w:t>Testvoraussetzungen</w:t>
      </w:r>
      <w:bookmarkEnd w:id="29"/>
      <w:bookmarkEnd w:id="30"/>
    </w:p>
    <w:p w14:paraId="10095761" w14:textId="112B42F3" w:rsidR="00C43241" w:rsidRDefault="0026522D">
      <w:pPr>
        <w:pStyle w:val="Absatz"/>
      </w:pPr>
      <w:r>
        <w:t xml:space="preserve">Der Tester </w:t>
      </w:r>
      <w:r w:rsidR="00C41DF5">
        <w:t>soll</w:t>
      </w:r>
      <w:r w:rsidR="009969F2">
        <w:t xml:space="preserve"> </w:t>
      </w:r>
      <w:r w:rsidR="00A36017">
        <w:t xml:space="preserve">im besten Fall eine </w:t>
      </w:r>
      <w:r w:rsidR="00FD3F4A">
        <w:t>Drittperson sein,</w:t>
      </w:r>
      <w:r w:rsidR="00A36017">
        <w:t xml:space="preserve"> die das System </w:t>
      </w:r>
      <w:r w:rsidR="00FD3F4A">
        <w:t>kennt,</w:t>
      </w:r>
      <w:r w:rsidR="00A36017">
        <w:t xml:space="preserve"> aber nicht a</w:t>
      </w:r>
      <w:r w:rsidR="00E55683">
        <w:t xml:space="preserve">m Projekt teilgenommen hat. Da dies in unserem Fall nicht möglich ist werden die </w:t>
      </w:r>
      <w:r w:rsidR="00FD3F4A">
        <w:t>Testfälle,</w:t>
      </w:r>
      <w:r w:rsidR="00E55683">
        <w:t xml:space="preserve"> wenn möglich von einem Teammitglied geprüft</w:t>
      </w:r>
      <w:r w:rsidR="0488137A">
        <w:t>,</w:t>
      </w:r>
      <w:r w:rsidR="00E55683">
        <w:t xml:space="preserve"> d</w:t>
      </w:r>
      <w:r w:rsidR="00C43241">
        <w:t xml:space="preserve">as nicht den entsprechenden Teil bearbeitet hat. Falls das nicht </w:t>
      </w:r>
      <w:r w:rsidR="0051437E">
        <w:t>geht,</w:t>
      </w:r>
      <w:r w:rsidR="00895F4A">
        <w:t xml:space="preserve"> wird dieser Testfall von mehreren Personen </w:t>
      </w:r>
      <w:r w:rsidR="0051437E">
        <w:t>überprüft.</w:t>
      </w:r>
    </w:p>
    <w:p w14:paraId="62E6293F" w14:textId="30835226" w:rsidR="00373D67" w:rsidRDefault="00373D67">
      <w:pPr>
        <w:pStyle w:val="Absatz"/>
      </w:pPr>
      <w:r>
        <w:t>Für alle Testfälle kommen deshalb im jetzigen Stadium des Projekts die folgenden Personen in Frage:</w:t>
      </w:r>
    </w:p>
    <w:p w14:paraId="10A16D8C" w14:textId="5C2E55DF" w:rsidR="00373D67" w:rsidRDefault="00373D67">
      <w:pPr>
        <w:pStyle w:val="Absatz"/>
      </w:pPr>
      <w:r>
        <w:t>Tiziano Corbetti</w:t>
      </w:r>
    </w:p>
    <w:p w14:paraId="0A810F05" w14:textId="3B8C4429" w:rsidR="00373D67" w:rsidRDefault="00373D67">
      <w:pPr>
        <w:pStyle w:val="Absatz"/>
      </w:pPr>
      <w:r>
        <w:t>Franziska Tobler</w:t>
      </w:r>
    </w:p>
    <w:p w14:paraId="346AF52D" w14:textId="3270EDEA" w:rsidR="00373D67" w:rsidRDefault="00373D67">
      <w:pPr>
        <w:pStyle w:val="Absatz"/>
      </w:pPr>
      <w:r>
        <w:t>Tibor Blask</w:t>
      </w:r>
      <w:r w:rsidR="00E32B0C">
        <w:t>o</w:t>
      </w:r>
    </w:p>
    <w:p w14:paraId="30F60529" w14:textId="77777777" w:rsidR="000D684B" w:rsidRDefault="00BC33AC">
      <w:pPr>
        <w:pStyle w:val="berschrift2"/>
        <w:numPr>
          <w:ilvl w:val="1"/>
          <w:numId w:val="1"/>
        </w:numPr>
      </w:pPr>
      <w:bookmarkStart w:id="31" w:name="_Toc493855145"/>
      <w:bookmarkStart w:id="32" w:name="_Toc536453903"/>
      <w:r>
        <w:t>Mängelklass</w:t>
      </w:r>
      <w:bookmarkEnd w:id="31"/>
      <w:r>
        <w:t>ifizierung</w:t>
      </w:r>
      <w:bookmarkEnd w:id="32"/>
    </w:p>
    <w:p w14:paraId="6930B1FC" w14:textId="51FD1813" w:rsidR="000D684B" w:rsidRDefault="0051437E">
      <w:pPr>
        <w:pStyle w:val="Absatz"/>
      </w:pPr>
      <w:bookmarkStart w:id="33" w:name="_Toc493855146"/>
      <w:bookmarkStart w:id="34" w:name="_Toc536453904"/>
      <w:r>
        <w:t>Die festgestellten Mängel, bzw. die nicht erfüllten Anforderungen (Erwartungen), werden in Klassen von 1 bis 4 eingestuft. Die Klasse 0 findet nur dann Verwendung, wenn ein einwandfreies Ergebnis gesondert ausgewiesen werden soll:</w:t>
      </w:r>
    </w:p>
    <w:p w14:paraId="0C290451" w14:textId="77777777" w:rsidR="000D684B" w:rsidRDefault="000D684B">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10128B" w14:paraId="3F4C945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C973CE4" w14:textId="77777777" w:rsidR="000D684B" w:rsidRDefault="00BC33AC">
            <w:pPr>
              <w:pStyle w:val="AbsatzTab12PtTitel"/>
            </w:pPr>
            <w:bookmarkStart w:id="35" w:name="_Toc527992852"/>
            <w:bookmarkStart w:id="36" w:name="_Toc533792381"/>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107C9C5" w14:textId="77777777" w:rsidR="000D684B" w:rsidRDefault="00BC33AC">
            <w:pPr>
              <w:pStyle w:val="AbsatzTab12PtTitel"/>
            </w:pPr>
            <w:r>
              <w:t>Mängelklassen</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52D48DB1" w14:textId="77777777" w:rsidR="000D684B" w:rsidRDefault="00BC33AC">
            <w:pPr>
              <w:pStyle w:val="AbsatzTab12PtTitel"/>
            </w:pPr>
            <w:r>
              <w:t>Beschreibung</w:t>
            </w:r>
          </w:p>
        </w:tc>
      </w:tr>
      <w:tr w:rsidR="000D684B" w14:paraId="0DC7D96C"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7E3D406" w14:textId="77777777" w:rsidR="000D684B" w:rsidRDefault="00BC33AC">
            <w:pPr>
              <w:pStyle w:val="AbsatzTab12PtTitelgrn"/>
            </w:pPr>
            <w:r>
              <w:t>0</w:t>
            </w:r>
          </w:p>
        </w:tc>
        <w:tc>
          <w:tcPr>
            <w:tcW w:w="2268" w:type="dxa"/>
            <w:tcBorders>
              <w:top w:val="single" w:sz="4" w:space="0" w:color="auto"/>
              <w:left w:val="single" w:sz="4" w:space="0" w:color="auto"/>
              <w:bottom w:val="single" w:sz="4" w:space="0" w:color="auto"/>
              <w:right w:val="single" w:sz="4" w:space="0" w:color="auto"/>
            </w:tcBorders>
          </w:tcPr>
          <w:p w14:paraId="7A49E522" w14:textId="77777777" w:rsidR="000D684B" w:rsidRDefault="00BC33AC">
            <w:pPr>
              <w:pStyle w:val="AbsatzTab12PtTitelgrn"/>
            </w:pPr>
            <w:r>
              <w:t>mängelfrei</w:t>
            </w:r>
          </w:p>
        </w:tc>
        <w:tc>
          <w:tcPr>
            <w:tcW w:w="6379" w:type="dxa"/>
            <w:tcBorders>
              <w:top w:val="single" w:sz="4" w:space="0" w:color="auto"/>
              <w:left w:val="single" w:sz="4" w:space="0" w:color="auto"/>
              <w:bottom w:val="single" w:sz="4" w:space="0" w:color="auto"/>
              <w:right w:val="single" w:sz="4" w:space="0" w:color="auto"/>
            </w:tcBorders>
          </w:tcPr>
          <w:p w14:paraId="7FE84C66" w14:textId="77777777" w:rsidR="000D684B" w:rsidRDefault="00BC33AC">
            <w:pPr>
              <w:pStyle w:val="AbsatzTab12Pt1-1"/>
            </w:pPr>
            <w:r>
              <w:t>Einwandfrei und anforderungsgerecht</w:t>
            </w:r>
          </w:p>
        </w:tc>
      </w:tr>
      <w:tr w:rsidR="000D684B" w14:paraId="330B6B7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6ECBB28" w14:textId="77777777" w:rsidR="000D684B" w:rsidRDefault="00BC33AC">
            <w:pPr>
              <w:pStyle w:val="AbsatzTab12PtTitel"/>
            </w:pPr>
            <w:r>
              <w:t>1</w:t>
            </w:r>
          </w:p>
        </w:tc>
        <w:tc>
          <w:tcPr>
            <w:tcW w:w="2268" w:type="dxa"/>
            <w:tcBorders>
              <w:top w:val="single" w:sz="4" w:space="0" w:color="auto"/>
              <w:left w:val="single" w:sz="4" w:space="0" w:color="auto"/>
              <w:bottom w:val="single" w:sz="4" w:space="0" w:color="auto"/>
              <w:right w:val="single" w:sz="4" w:space="0" w:color="auto"/>
            </w:tcBorders>
          </w:tcPr>
          <w:p w14:paraId="02D4CCD8" w14:textId="77777777" w:rsidR="000D684B" w:rsidRDefault="00BC33AC">
            <w:pPr>
              <w:pStyle w:val="AbsatzTab12PtTitel"/>
            </w:pPr>
            <w:r>
              <w:t>belangloser Mangel</w:t>
            </w:r>
          </w:p>
        </w:tc>
        <w:tc>
          <w:tcPr>
            <w:tcW w:w="6379" w:type="dxa"/>
            <w:tcBorders>
              <w:top w:val="single" w:sz="4" w:space="0" w:color="auto"/>
              <w:left w:val="single" w:sz="4" w:space="0" w:color="auto"/>
              <w:bottom w:val="single" w:sz="4" w:space="0" w:color="auto"/>
              <w:right w:val="single" w:sz="4" w:space="0" w:color="auto"/>
            </w:tcBorders>
          </w:tcPr>
          <w:p w14:paraId="38C32FBE" w14:textId="77777777" w:rsidR="000D684B" w:rsidRDefault="00BC33AC">
            <w:pPr>
              <w:pStyle w:val="AbsatzTab12Pt1-1"/>
            </w:pPr>
            <w:r>
              <w:t>Verwendung möglich, Brauchbarkeit ist vorhanden, Mängel sollte dennoch nicht vorkommen</w:t>
            </w:r>
          </w:p>
        </w:tc>
      </w:tr>
      <w:tr w:rsidR="000D684B" w14:paraId="2A61AA3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8274E42" w14:textId="77777777" w:rsidR="000D684B" w:rsidRDefault="00BC33AC">
            <w:pPr>
              <w:pStyle w:val="AbsatzTab12PtTitel"/>
            </w:pPr>
            <w:r>
              <w:t>2</w:t>
            </w:r>
          </w:p>
        </w:tc>
        <w:tc>
          <w:tcPr>
            <w:tcW w:w="2268" w:type="dxa"/>
            <w:tcBorders>
              <w:top w:val="single" w:sz="4" w:space="0" w:color="auto"/>
              <w:left w:val="single" w:sz="4" w:space="0" w:color="auto"/>
              <w:bottom w:val="single" w:sz="4" w:space="0" w:color="auto"/>
              <w:right w:val="single" w:sz="4" w:space="0" w:color="auto"/>
            </w:tcBorders>
          </w:tcPr>
          <w:p w14:paraId="76F22E7D" w14:textId="77777777" w:rsidR="000D684B" w:rsidRDefault="00BC33AC">
            <w:pPr>
              <w:pStyle w:val="AbsatzTab12PtTitel"/>
            </w:pPr>
            <w:r>
              <w:t>leichter Mangel</w:t>
            </w:r>
          </w:p>
        </w:tc>
        <w:tc>
          <w:tcPr>
            <w:tcW w:w="6379" w:type="dxa"/>
            <w:tcBorders>
              <w:top w:val="single" w:sz="4" w:space="0" w:color="auto"/>
              <w:left w:val="single" w:sz="4" w:space="0" w:color="auto"/>
              <w:bottom w:val="single" w:sz="4" w:space="0" w:color="auto"/>
              <w:right w:val="single" w:sz="4" w:space="0" w:color="auto"/>
            </w:tcBorders>
          </w:tcPr>
          <w:p w14:paraId="43EE5C8F" w14:textId="77777777" w:rsidR="000D684B" w:rsidRDefault="00BC33AC">
            <w:pPr>
              <w:pStyle w:val="AbsatzTab12Pt1-1"/>
            </w:pPr>
            <w:r>
              <w:t>Verwendung möglich, Brauchbarkeit ist nur wenig beeinträchtigt</w:t>
            </w:r>
          </w:p>
        </w:tc>
      </w:tr>
      <w:tr w:rsidR="000D684B" w14:paraId="07458D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FCB2E9B" w14:textId="77777777" w:rsidR="000D684B" w:rsidRDefault="00BC33AC">
            <w:pPr>
              <w:pStyle w:val="AbsatzTab12PtTitel"/>
            </w:pPr>
            <w:r>
              <w:t>3</w:t>
            </w:r>
          </w:p>
        </w:tc>
        <w:tc>
          <w:tcPr>
            <w:tcW w:w="2268" w:type="dxa"/>
            <w:tcBorders>
              <w:top w:val="single" w:sz="4" w:space="0" w:color="auto"/>
              <w:left w:val="single" w:sz="4" w:space="0" w:color="auto"/>
              <w:bottom w:val="single" w:sz="4" w:space="0" w:color="auto"/>
              <w:right w:val="single" w:sz="4" w:space="0" w:color="auto"/>
            </w:tcBorders>
          </w:tcPr>
          <w:p w14:paraId="30C7E679" w14:textId="77777777" w:rsidR="000D684B" w:rsidRDefault="00BC33AC">
            <w:pPr>
              <w:pStyle w:val="AbsatzTab12PtTitel"/>
            </w:pPr>
            <w:r>
              <w:t>schwerer Mangel</w:t>
            </w:r>
          </w:p>
        </w:tc>
        <w:tc>
          <w:tcPr>
            <w:tcW w:w="6379" w:type="dxa"/>
            <w:tcBorders>
              <w:top w:val="single" w:sz="4" w:space="0" w:color="auto"/>
              <w:left w:val="single" w:sz="4" w:space="0" w:color="auto"/>
              <w:bottom w:val="single" w:sz="4" w:space="0" w:color="auto"/>
              <w:right w:val="single" w:sz="4" w:space="0" w:color="auto"/>
            </w:tcBorders>
          </w:tcPr>
          <w:p w14:paraId="7FE174AA" w14:textId="77777777" w:rsidR="000D684B" w:rsidRDefault="00BC33AC">
            <w:pPr>
              <w:pStyle w:val="AbsatzTab12Pt1-1"/>
            </w:pPr>
            <w:r>
              <w:t xml:space="preserve">Verwendung ist noch möglich, </w:t>
            </w:r>
            <w:r>
              <w:t>Brauchbarkeit ist stark verringert</w:t>
            </w:r>
          </w:p>
        </w:tc>
      </w:tr>
      <w:tr w:rsidR="000D684B" w14:paraId="165CA34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248B4E2" w14:textId="77777777" w:rsidR="000D684B" w:rsidRDefault="00BC33AC">
            <w:pPr>
              <w:pStyle w:val="AbsatzTab12PtTitelrot"/>
            </w:pPr>
            <w:r>
              <w:t>4</w:t>
            </w:r>
          </w:p>
        </w:tc>
        <w:tc>
          <w:tcPr>
            <w:tcW w:w="2268" w:type="dxa"/>
            <w:tcBorders>
              <w:top w:val="single" w:sz="4" w:space="0" w:color="auto"/>
              <w:left w:val="single" w:sz="4" w:space="0" w:color="auto"/>
              <w:bottom w:val="single" w:sz="4" w:space="0" w:color="auto"/>
              <w:right w:val="single" w:sz="4" w:space="0" w:color="auto"/>
            </w:tcBorders>
          </w:tcPr>
          <w:p w14:paraId="0A4FF368" w14:textId="77777777" w:rsidR="000D684B" w:rsidRDefault="00BC33AC">
            <w:pPr>
              <w:pStyle w:val="AbsatzTab12PtTitelrot"/>
            </w:pPr>
            <w:r>
              <w:t>kritischer Mangel</w:t>
            </w:r>
          </w:p>
        </w:tc>
        <w:tc>
          <w:tcPr>
            <w:tcW w:w="6379" w:type="dxa"/>
            <w:tcBorders>
              <w:top w:val="single" w:sz="4" w:space="0" w:color="auto"/>
              <w:left w:val="single" w:sz="4" w:space="0" w:color="auto"/>
              <w:bottom w:val="single" w:sz="4" w:space="0" w:color="auto"/>
              <w:right w:val="single" w:sz="4" w:space="0" w:color="auto"/>
            </w:tcBorders>
          </w:tcPr>
          <w:p w14:paraId="3839A430" w14:textId="77777777" w:rsidR="000D684B" w:rsidRDefault="00BC33AC" w:rsidP="00BD0F4D">
            <w:pPr>
              <w:pStyle w:val="AbsatzTab12Pt1-1"/>
              <w:keepNext/>
            </w:pPr>
            <w:r>
              <w:t xml:space="preserve">Unbrauchbar; </w:t>
            </w:r>
            <w:r>
              <w:br/>
              <w:t xml:space="preserve">Wesentliche Funktionalität ist nicht gegeben; </w:t>
            </w:r>
            <w:r>
              <w:br/>
              <w:t>Betrieb ist nicht verantwortbar (z.B. sicherheitsspezifisch)</w:t>
            </w:r>
          </w:p>
        </w:tc>
      </w:tr>
    </w:tbl>
    <w:p w14:paraId="1F9CDA30" w14:textId="1754AACA" w:rsidR="00BD0F4D" w:rsidRDefault="00BD0F4D">
      <w:pPr>
        <w:pStyle w:val="Beschriftung"/>
      </w:pPr>
      <w:bookmarkStart w:id="37" w:name="_Toc129439645"/>
      <w:bookmarkStart w:id="38" w:name="_Toc129440249"/>
      <w:bookmarkEnd w:id="35"/>
      <w:bookmarkEnd w:id="36"/>
      <w:r>
        <w:t xml:space="preserve">Tabelle </w:t>
      </w:r>
      <w:r w:rsidR="00BC33AC">
        <w:fldChar w:fldCharType="begin"/>
      </w:r>
      <w:r w:rsidR="00BC33AC">
        <w:instrText xml:space="preserve"> SEQ Tabelle \* ARABIC </w:instrText>
      </w:r>
      <w:r w:rsidR="00BC33AC">
        <w:fldChar w:fldCharType="separate"/>
      </w:r>
      <w:r w:rsidR="00F25255">
        <w:rPr>
          <w:noProof/>
        </w:rPr>
        <w:t>5</w:t>
      </w:r>
      <w:r w:rsidR="00BC33AC">
        <w:rPr>
          <w:noProof/>
        </w:rPr>
        <w:fldChar w:fldCharType="end"/>
      </w:r>
      <w:r>
        <w:t xml:space="preserve">: </w:t>
      </w:r>
      <w:r w:rsidRPr="00DA458C">
        <w:t>Mängelklassen</w:t>
      </w:r>
      <w:bookmarkEnd w:id="37"/>
      <w:bookmarkEnd w:id="38"/>
    </w:p>
    <w:p w14:paraId="53B1F2D3" w14:textId="77777777" w:rsidR="000D684B" w:rsidRDefault="00BC33AC">
      <w:pPr>
        <w:pStyle w:val="Absatz"/>
      </w:pPr>
      <w:r>
        <w:t>Die Klassifizierung spiege</w:t>
      </w:r>
      <w:r>
        <w:t>lt die Folgenschwere und den Aufwand zur Behebung der möglich feststellbaren Mängel. Die Zuordnung der festgestellten Mängel zu einer Mängelklasse gibt grob auch die Priorität vor, in welcher Reihenfolge die Behebung der Mängel angegangen werden soll.</w:t>
      </w:r>
    </w:p>
    <w:p w14:paraId="6CBD6AE2" w14:textId="77777777" w:rsidR="000D684B" w:rsidRDefault="00BC33AC">
      <w:pPr>
        <w:pStyle w:val="Absatz"/>
      </w:pPr>
      <w:r>
        <w:t>Wird</w:t>
      </w:r>
      <w:r>
        <w:t xml:space="preserve"> eine Mängelklasse zwischen 1-3 erreicht, kann das System/Produkt unter Vorbehalt abgenommen werden. Zur Behebung der Mängel sind jedoch Massnahmen zu definieren. Eine Nachprüfung ist zwingend.</w:t>
      </w:r>
    </w:p>
    <w:p w14:paraId="39BA3EF6" w14:textId="77777777" w:rsidR="000D684B" w:rsidRDefault="00BC33AC">
      <w:pPr>
        <w:pStyle w:val="Absatz"/>
      </w:pPr>
      <w:r>
        <w:t>Werden hingegen Mängel der Klasse 4 festgestellt, kann das Sys</w:t>
      </w:r>
      <w:r>
        <w:t>tem/Produkt nicht abgenommen werden und der Auftragnehmer muss umgehend Massnahmen treffen, um diese Mängel zu beheben. Der Auftragnehmer hat zudem die erneute Abnahme zu veranlassen.</w:t>
      </w:r>
    </w:p>
    <w:p w14:paraId="390E3BB5" w14:textId="77777777" w:rsidR="000D684B" w:rsidRDefault="000D684B">
      <w:pPr>
        <w:pStyle w:val="Absatz"/>
        <w:sectPr w:rsidR="000D684B">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14:paraId="72156E82" w14:textId="77777777" w:rsidR="000D684B" w:rsidRDefault="00BC33AC">
      <w:pPr>
        <w:pStyle w:val="berschrift2"/>
        <w:numPr>
          <w:ilvl w:val="1"/>
          <w:numId w:val="1"/>
        </w:numPr>
      </w:pPr>
      <w:r>
        <w:lastRenderedPageBreak/>
        <w:t>Start- und Abbruchbedingungen</w:t>
      </w:r>
      <w:bookmarkEnd w:id="33"/>
      <w:bookmarkEnd w:id="34"/>
    </w:p>
    <w:p w14:paraId="3B3D76AD" w14:textId="65A50C2A" w:rsidR="000D684B" w:rsidRDefault="00BC33AC">
      <w:pPr>
        <w:pStyle w:val="Absatz"/>
      </w:pPr>
      <w:r>
        <w:t>Vorbedingungen für Teststart</w:t>
      </w:r>
      <w:r w:rsidR="00C06A7F">
        <w:t>:</w:t>
      </w:r>
    </w:p>
    <w:p w14:paraId="5BF41648" w14:textId="557AFFD6" w:rsidR="00D12E72" w:rsidRDefault="00C06A7F">
      <w:pPr>
        <w:pStyle w:val="Absatz"/>
      </w:pPr>
      <w:r>
        <w:t xml:space="preserve">Das System muss </w:t>
      </w:r>
      <w:r w:rsidR="001F7236">
        <w:t xml:space="preserve">die </w:t>
      </w:r>
      <w:bookmarkStart w:id="39" w:name="_Int_lUuD4RHG"/>
      <w:r w:rsidR="001F7236">
        <w:t>aktuellsten</w:t>
      </w:r>
      <w:bookmarkEnd w:id="39"/>
      <w:r w:rsidR="001F7236">
        <w:t xml:space="preserve"> Änderungen haben, d. h. auf dem Stand sein der </w:t>
      </w:r>
      <w:r w:rsidR="00F52B3D">
        <w:t>von allen Projektmitgliedern als aktuell angesehen wird.</w:t>
      </w:r>
    </w:p>
    <w:p w14:paraId="54606D95" w14:textId="00241FB1" w:rsidR="00D12E72" w:rsidRDefault="00A77774">
      <w:pPr>
        <w:pStyle w:val="Absatz"/>
      </w:pPr>
      <w:r>
        <w:t>Abgebrochen</w:t>
      </w:r>
      <w:r w:rsidR="00D12E72">
        <w:t xml:space="preserve"> wird</w:t>
      </w:r>
      <w:r w:rsidR="00834FD3">
        <w:t>,</w:t>
      </w:r>
      <w:r w:rsidR="00D12E72">
        <w:t xml:space="preserve"> wenn </w:t>
      </w:r>
      <w:r w:rsidR="005D1D65">
        <w:t>beim Ausführen</w:t>
      </w:r>
      <w:r w:rsidR="00D12E72">
        <w:t xml:space="preserve"> des </w:t>
      </w:r>
      <w:r>
        <w:t>Tests</w:t>
      </w:r>
      <w:r w:rsidR="00D12E72">
        <w:t xml:space="preserve"> </w:t>
      </w:r>
      <w:r>
        <w:t>grobe Vorgehens Fehler passieren.</w:t>
      </w:r>
    </w:p>
    <w:p w14:paraId="3FFE91A8" w14:textId="77777777" w:rsidR="000D684B" w:rsidRDefault="00BC33AC">
      <w:pPr>
        <w:pStyle w:val="berschrift1"/>
        <w:numPr>
          <w:ilvl w:val="0"/>
          <w:numId w:val="1"/>
        </w:numPr>
        <w:ind w:left="431" w:hanging="431"/>
      </w:pPr>
      <w:bookmarkStart w:id="40" w:name="_Toc493855147"/>
      <w:r>
        <w:t xml:space="preserve"> </w:t>
      </w:r>
      <w:bookmarkStart w:id="41" w:name="_Toc536453905"/>
      <w:r>
        <w:t>Testumgebung</w:t>
      </w:r>
      <w:bookmarkEnd w:id="41"/>
    </w:p>
    <w:p w14:paraId="7FC05A6B" w14:textId="480180A6" w:rsidR="00AE2D0E" w:rsidRDefault="005F59A6">
      <w:pPr>
        <w:pStyle w:val="Absatz"/>
      </w:pPr>
      <w:r>
        <w:t>Die Testumgebung ist eine Virtuelle Maschine, diese</w:t>
      </w:r>
      <w:r w:rsidR="005D1D65">
        <w:t xml:space="preserve"> wird so viel wie möglich unter den Projektmitarbeitern (inkl. Projektleiter) ausgetauscht</w:t>
      </w:r>
      <w:r w:rsidR="5DC3572B">
        <w:t>,</w:t>
      </w:r>
      <w:r w:rsidR="005D1D65">
        <w:t xml:space="preserve"> um auf dem gleichen Stand zu sein. </w:t>
      </w:r>
    </w:p>
    <w:p w14:paraId="5BBF88C1" w14:textId="77777777" w:rsidR="00DA400E" w:rsidRDefault="00AE2D0E">
      <w:pPr>
        <w:pStyle w:val="Absatz"/>
      </w:pPr>
      <w:r>
        <w:t xml:space="preserve">Diese VM </w:t>
      </w:r>
      <w:r w:rsidR="00881D7B">
        <w:t xml:space="preserve">hat das </w:t>
      </w:r>
      <w:r w:rsidR="008F7D9D">
        <w:t>Betriebssystem Ubuntu 22.04</w:t>
      </w:r>
      <w:r w:rsidR="0051125B">
        <w:t xml:space="preserve"> </w:t>
      </w:r>
      <w:r w:rsidR="00AC2B3D">
        <w:t>und Docker und Portainer sind vorinstalliert.</w:t>
      </w:r>
    </w:p>
    <w:p w14:paraId="2426A676" w14:textId="6DDEFB07" w:rsidR="000D684B" w:rsidRDefault="00DA400E">
      <w:pPr>
        <w:pStyle w:val="Absatz"/>
      </w:pPr>
      <w:r>
        <w:t xml:space="preserve">Diese </w:t>
      </w:r>
      <w:r w:rsidR="00CF00E1">
        <w:t>VM</w:t>
      </w:r>
      <w:r>
        <w:t xml:space="preserve"> wurde vom Auftraggeber zur </w:t>
      </w:r>
      <w:r w:rsidR="00CF00E1">
        <w:t>Verfügung</w:t>
      </w:r>
      <w:r>
        <w:t xml:space="preserve"> gestellt</w:t>
      </w:r>
      <w:r w:rsidR="00D27CE1">
        <w:t>.</w:t>
      </w:r>
    </w:p>
    <w:p w14:paraId="79CCBAD4" w14:textId="77777777" w:rsidR="000D684B" w:rsidRDefault="00BC33AC">
      <w:pPr>
        <w:pStyle w:val="berschrift1"/>
        <w:numPr>
          <w:ilvl w:val="0"/>
          <w:numId w:val="1"/>
        </w:numPr>
        <w:ind w:left="431" w:hanging="431"/>
      </w:pPr>
      <w:bookmarkStart w:id="42" w:name="_Toc536453906"/>
      <w:r>
        <w:t>Testinfrastruktur</w:t>
      </w:r>
      <w:bookmarkEnd w:id="40"/>
      <w:bookmarkEnd w:id="42"/>
    </w:p>
    <w:p w14:paraId="3E285F89" w14:textId="77777777" w:rsidR="000D684B" w:rsidRDefault="00BC33AC">
      <w:pPr>
        <w:pStyle w:val="berschrift2"/>
        <w:numPr>
          <w:ilvl w:val="1"/>
          <w:numId w:val="1"/>
        </w:numPr>
      </w:pPr>
      <w:bookmarkStart w:id="43" w:name="_Toc493855148"/>
      <w:bookmarkStart w:id="44" w:name="_Toc536453907"/>
      <w:r>
        <w:t>Testsystem</w:t>
      </w:r>
      <w:bookmarkEnd w:id="43"/>
      <w:bookmarkEnd w:id="44"/>
    </w:p>
    <w:p w14:paraId="43B2ACC3" w14:textId="538DD23F" w:rsidR="00642E9A" w:rsidRPr="00642E9A" w:rsidRDefault="00642E9A" w:rsidP="00642E9A">
      <w:pPr>
        <w:pStyle w:val="Absatz"/>
      </w:pPr>
      <w:r>
        <w:t>VM mit Ubuntu 22.04, Docker und Portainer sind schon vorinstalliert.</w:t>
      </w:r>
    </w:p>
    <w:p w14:paraId="2DE5E2D0" w14:textId="77777777" w:rsidR="000D684B" w:rsidRDefault="00BC33AC">
      <w:pPr>
        <w:pStyle w:val="berschrift2"/>
        <w:numPr>
          <w:ilvl w:val="1"/>
          <w:numId w:val="1"/>
        </w:numPr>
      </w:pPr>
      <w:bookmarkStart w:id="45" w:name="_Toc493855149"/>
      <w:bookmarkStart w:id="46" w:name="_Toc536453908"/>
      <w:r>
        <w:t>Testdaten</w:t>
      </w:r>
      <w:bookmarkEnd w:id="45"/>
      <w:bookmarkEnd w:id="46"/>
    </w:p>
    <w:p w14:paraId="062E71C1" w14:textId="1EB614BD" w:rsidR="005C4A73" w:rsidRPr="005C4A73" w:rsidRDefault="001E1A3B" w:rsidP="005C4A73">
      <w:pPr>
        <w:pStyle w:val="Absatz"/>
      </w:pPr>
      <w:r>
        <w:t>Moodle-Daten und SQL-Datenbank.</w:t>
      </w:r>
    </w:p>
    <w:p w14:paraId="7A6A8533" w14:textId="77777777" w:rsidR="000D684B" w:rsidRDefault="00BC33AC">
      <w:pPr>
        <w:pStyle w:val="berschrift1"/>
        <w:numPr>
          <w:ilvl w:val="0"/>
          <w:numId w:val="1"/>
        </w:numPr>
        <w:ind w:left="431" w:hanging="431"/>
      </w:pPr>
      <w:bookmarkStart w:id="47" w:name="_Toc536453910"/>
      <w:bookmarkStart w:id="48" w:name="_Toc493855151"/>
      <w:r>
        <w:t>Testorganisation</w:t>
      </w:r>
      <w:bookmarkEnd w:id="47"/>
    </w:p>
    <w:p w14:paraId="6384E3AC" w14:textId="77777777" w:rsidR="000D684B" w:rsidRDefault="00BC33AC">
      <w:pPr>
        <w:pStyle w:val="berschrift1"/>
        <w:numPr>
          <w:ilvl w:val="0"/>
          <w:numId w:val="1"/>
        </w:numPr>
        <w:ind w:left="431" w:hanging="431"/>
      </w:pPr>
      <w:bookmarkStart w:id="49" w:name="_Toc536453911"/>
      <w:r>
        <w:t>Testfallbeschreibungen</w:t>
      </w:r>
      <w:bookmarkEnd w:id="48"/>
      <w:bookmarkEnd w:id="49"/>
    </w:p>
    <w:p w14:paraId="7C1F17EB" w14:textId="77777777" w:rsidR="000D684B" w:rsidRDefault="000D684B">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C72C75" w14:paraId="527A3880" w14:textId="77777777" w:rsidTr="426AC95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59BCA" w14:textId="77777777" w:rsidR="00C72C75" w:rsidRDefault="00C72C75">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6967351" w14:textId="77777777" w:rsidR="00C72C75" w:rsidRDefault="00C72C75">
            <w:pPr>
              <w:pStyle w:val="AbsatzTab12Pt1-1Kur"/>
            </w:pPr>
            <w:r>
              <w:t>T-001</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658C4D31" w14:textId="1CF874BE" w:rsidR="00C72C75" w:rsidRDefault="00C72C75">
            <w:pPr>
              <w:pStyle w:val="AbsatzTab12Pt1-1Kur"/>
            </w:pPr>
            <w:r>
              <w:t>Verwendung von Docker</w:t>
            </w:r>
          </w:p>
        </w:tc>
      </w:tr>
      <w:tr w:rsidR="000D684B" w14:paraId="1B322651"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D66F53" w14:textId="77777777" w:rsidR="000D684B" w:rsidRDefault="00BC33AC">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7E79A169" w14:textId="7827D0B3" w:rsidR="000D684B" w:rsidRDefault="0083555C">
            <w:pPr>
              <w:pStyle w:val="AbsatzTab12Pt1-1Kur"/>
            </w:pPr>
            <w:r>
              <w:t>Moodle läuft neu in Docker</w:t>
            </w:r>
            <w:r w:rsidR="009C0806">
              <w:t xml:space="preserve"> und ist als Microservice verfügbar.</w:t>
            </w:r>
          </w:p>
        </w:tc>
      </w:tr>
      <w:tr w:rsidR="000D684B" w14:paraId="33DFB8BA"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F4BDED" w14:textId="77777777" w:rsidR="000D684B" w:rsidRDefault="00BC33AC">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61271865" w14:textId="7C21EC84" w:rsidR="000D684B" w:rsidRDefault="009C0806">
            <w:pPr>
              <w:pStyle w:val="AbsatzTab12Pt1-1Kur"/>
            </w:pPr>
            <w:r>
              <w:t xml:space="preserve">Moodle ist </w:t>
            </w:r>
            <w:r w:rsidR="00174602">
              <w:t>auf Docker migriert</w:t>
            </w:r>
            <w:r w:rsidR="21350BEA">
              <w:t xml:space="preserve"> mit einem eigenen </w:t>
            </w:r>
            <w:r w:rsidR="028645ED">
              <w:t>Docker Image</w:t>
            </w:r>
          </w:p>
        </w:tc>
      </w:tr>
      <w:tr w:rsidR="000D684B" w14:paraId="168C322E"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BE8FD6" w14:textId="77777777" w:rsidR="000D684B" w:rsidRDefault="00BC33AC">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7ACFD0A7" w14:textId="74B4F143" w:rsidR="00192864" w:rsidRDefault="00192864" w:rsidP="00174602">
            <w:pPr>
              <w:pStyle w:val="AbsatzTab12Pt1-1Kur"/>
            </w:pPr>
            <w:r>
              <w:t>Eigen geschriebenes Image funktioniert</w:t>
            </w:r>
          </w:p>
          <w:p w14:paraId="408D33A8" w14:textId="32F515DA" w:rsidR="000D684B" w:rsidRDefault="00466DB7" w:rsidP="00174602">
            <w:pPr>
              <w:pStyle w:val="AbsatzTab12Pt1-1Kur"/>
            </w:pPr>
            <w:r>
              <w:t>Moodle ist auf Port 80 erreichbar</w:t>
            </w:r>
          </w:p>
          <w:p w14:paraId="3C8C09DF" w14:textId="224E2289" w:rsidR="000D684B" w:rsidRDefault="000D684B" w:rsidP="00174602">
            <w:pPr>
              <w:pStyle w:val="AbsatzTab12Pt1-1Kur"/>
            </w:pPr>
          </w:p>
          <w:p w14:paraId="3ED899AC" w14:textId="224E2289" w:rsidR="000D684B" w:rsidRDefault="000D684B" w:rsidP="00174602">
            <w:pPr>
              <w:pStyle w:val="AbsatzTab12Pt1-1Kur"/>
            </w:pPr>
          </w:p>
        </w:tc>
      </w:tr>
      <w:tr w:rsidR="000D684B" w14:paraId="1D76F5B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6DC842" w14:textId="77777777" w:rsidR="000D684B" w:rsidRDefault="00BC33AC">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5DA852A2" w14:textId="6E42A6C2" w:rsidR="000D684B" w:rsidRDefault="002800EF" w:rsidP="00BD0F4D">
            <w:pPr>
              <w:pStyle w:val="AbsatzTab12Pt1-1Kur"/>
              <w:keepNext/>
            </w:pPr>
            <w:r>
              <w:t xml:space="preserve">Die Container </w:t>
            </w:r>
            <w:r w:rsidR="005C2F69">
              <w:t>kommun</w:t>
            </w:r>
            <w:r w:rsidR="009340B3">
              <w:t>i</w:t>
            </w:r>
            <w:r w:rsidR="008D3E75">
              <w:t>zi</w:t>
            </w:r>
            <w:r w:rsidR="009340B3">
              <w:t>eren miteinander und Moodle ist erreichbar</w:t>
            </w:r>
          </w:p>
        </w:tc>
      </w:tr>
    </w:tbl>
    <w:p w14:paraId="3F1CE4D8" w14:textId="383CE183" w:rsidR="00143570" w:rsidRPr="00BD0F4D" w:rsidRDefault="00BD0F4D" w:rsidP="00BD0F4D">
      <w:pPr>
        <w:pStyle w:val="Beschriftung"/>
      </w:pPr>
      <w:bookmarkStart w:id="50" w:name="_Toc129439646"/>
      <w:bookmarkStart w:id="51" w:name="_Toc129440250"/>
      <w:r>
        <w:t xml:space="preserve">Tabelle </w:t>
      </w:r>
      <w:r w:rsidR="00BC33AC">
        <w:fldChar w:fldCharType="begin"/>
      </w:r>
      <w:r w:rsidR="00BC33AC">
        <w:instrText xml:space="preserve"> SEQ Tabelle \* ARABIC </w:instrText>
      </w:r>
      <w:r w:rsidR="00BC33AC">
        <w:fldChar w:fldCharType="separate"/>
      </w:r>
      <w:r w:rsidR="00F25255">
        <w:rPr>
          <w:noProof/>
        </w:rPr>
        <w:t>6</w:t>
      </w:r>
      <w:r w:rsidR="00BC33AC">
        <w:rPr>
          <w:noProof/>
        </w:rPr>
        <w:fldChar w:fldCharType="end"/>
      </w:r>
      <w:r>
        <w:t xml:space="preserve">: </w:t>
      </w:r>
      <w:r w:rsidRPr="00505DA1">
        <w:t>Testfallbeschreibung</w:t>
      </w:r>
      <w:bookmarkEnd w:id="50"/>
      <w:bookmarkEnd w:id="51"/>
      <w:r w:rsidR="00143570">
        <w:br w:type="page"/>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871509" w14:paraId="1D958C8D" w14:textId="77777777" w:rsidTr="00376CAD">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FA7D99C" w14:textId="77777777" w:rsidR="00143570" w:rsidRDefault="00143570" w:rsidP="00663435">
            <w:pPr>
              <w:pStyle w:val="AbsatzTab12PtTitel"/>
            </w:pPr>
            <w:r>
              <w:lastRenderedPageBreak/>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553FE81" w14:textId="76DA0B08" w:rsidR="00143570" w:rsidRDefault="00143570" w:rsidP="00663435">
            <w:pPr>
              <w:pStyle w:val="AbsatzTab12Pt1-1Kur"/>
            </w:pPr>
            <w:r>
              <w:t>T-00</w:t>
            </w:r>
            <w:r w:rsidR="000C5BAF">
              <w:t>2</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257639E" w14:textId="397622C9" w:rsidR="00143570" w:rsidRDefault="000C5BAF" w:rsidP="00663435">
            <w:pPr>
              <w:pStyle w:val="AbsatzTab12Pt1-1Kur"/>
            </w:pPr>
            <w:r>
              <w:t>Moodle Version</w:t>
            </w:r>
          </w:p>
        </w:tc>
      </w:tr>
      <w:tr w:rsidR="00871509" w14:paraId="6F7C054C"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DC349" w14:textId="77777777" w:rsidR="00143570" w:rsidRDefault="00143570" w:rsidP="00663435">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157974A1" w14:textId="7DDAFB1D" w:rsidR="00143570" w:rsidRDefault="006E3E4F" w:rsidP="00663435">
            <w:pPr>
              <w:pStyle w:val="AbsatzTab12Pt1-1Kur"/>
            </w:pPr>
            <w:r>
              <w:t>Moodle muss auf eine neue Version upgedatet werden.</w:t>
            </w:r>
          </w:p>
        </w:tc>
      </w:tr>
      <w:tr w:rsidR="00871509" w14:paraId="1CF6CF85"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43963" w14:textId="77777777" w:rsidR="00143570" w:rsidRDefault="00143570" w:rsidP="00663435">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657A3958" w14:textId="33ECEEE1" w:rsidR="00143570" w:rsidRDefault="006E3E4F" w:rsidP="00663435">
            <w:pPr>
              <w:pStyle w:val="AbsatzTab12Pt1-1Kur"/>
            </w:pPr>
            <w:r>
              <w:t>Die neue Moodle</w:t>
            </w:r>
            <w:r w:rsidR="001F4247">
              <w:t xml:space="preserve"> Version ist </w:t>
            </w:r>
            <w:r w:rsidR="00750074">
              <w:t>vorhanden</w:t>
            </w:r>
          </w:p>
        </w:tc>
      </w:tr>
      <w:tr w:rsidR="00871509" w14:paraId="47923CFB"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83E008" w14:textId="77777777" w:rsidR="00143570" w:rsidRDefault="00143570" w:rsidP="00663435">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35366E05" w14:textId="630952FD" w:rsidR="00143570" w:rsidRDefault="009D5EAF" w:rsidP="00663435">
            <w:pPr>
              <w:pStyle w:val="AbsatzTab12Pt1-1Kur"/>
            </w:pPr>
            <w:r>
              <w:t xml:space="preserve">Funktioniert das neue Moodle -&gt; responsive </w:t>
            </w:r>
          </w:p>
          <w:p w14:paraId="04278ADD" w14:textId="77777777" w:rsidR="00143570" w:rsidRDefault="00143570" w:rsidP="00663435">
            <w:pPr>
              <w:pStyle w:val="AbsatzTab12Pt1-1Kur"/>
            </w:pPr>
          </w:p>
          <w:p w14:paraId="7C06F9FA" w14:textId="77777777" w:rsidR="00143570" w:rsidRDefault="00143570" w:rsidP="00663435">
            <w:pPr>
              <w:pStyle w:val="AbsatzTab12Pt1-1Kur"/>
            </w:pPr>
          </w:p>
          <w:p w14:paraId="32B0E6C7" w14:textId="77777777" w:rsidR="00143570" w:rsidRDefault="00143570" w:rsidP="00663435">
            <w:pPr>
              <w:pStyle w:val="AbsatzTab12Pt1-1Kur"/>
            </w:pPr>
          </w:p>
        </w:tc>
      </w:tr>
      <w:tr w:rsidR="00871509" w14:paraId="78CCD5F7"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3A371C" w14:textId="77777777" w:rsidR="00143570" w:rsidRDefault="00143570" w:rsidP="00663435">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6461036A" w14:textId="4BFD7759" w:rsidR="00143570" w:rsidRDefault="007336BF" w:rsidP="00BD0F4D">
            <w:pPr>
              <w:pStyle w:val="AbsatzTab12Pt1-1Kur"/>
              <w:keepNext/>
            </w:pPr>
            <w:r>
              <w:t>Neue Moodle-Version funktioniert</w:t>
            </w:r>
          </w:p>
        </w:tc>
      </w:tr>
    </w:tbl>
    <w:p w14:paraId="5E5567D6" w14:textId="4AA86888" w:rsidR="00C72C75" w:rsidRDefault="00BD0F4D" w:rsidP="00BD0F4D">
      <w:pPr>
        <w:pStyle w:val="Beschriftung"/>
      </w:pPr>
      <w:bookmarkStart w:id="52" w:name="_Toc129439647"/>
      <w:bookmarkStart w:id="53" w:name="_Toc129440251"/>
      <w:r>
        <w:t xml:space="preserve">Tabelle </w:t>
      </w:r>
      <w:r w:rsidR="00BC33AC">
        <w:fldChar w:fldCharType="begin"/>
      </w:r>
      <w:r w:rsidR="00BC33AC">
        <w:instrText xml:space="preserve"> SEQ Tabelle \* ARABIC </w:instrText>
      </w:r>
      <w:r w:rsidR="00BC33AC">
        <w:fldChar w:fldCharType="separate"/>
      </w:r>
      <w:r w:rsidR="00F25255">
        <w:rPr>
          <w:noProof/>
        </w:rPr>
        <w:t>7</w:t>
      </w:r>
      <w:r w:rsidR="00BC33AC">
        <w:rPr>
          <w:noProof/>
        </w:rPr>
        <w:fldChar w:fldCharType="end"/>
      </w:r>
      <w:r>
        <w:t xml:space="preserve">: </w:t>
      </w:r>
      <w:r w:rsidRPr="0059606F">
        <w:t>Testfallbeschreibung</w:t>
      </w:r>
      <w:bookmarkEnd w:id="52"/>
      <w:bookmarkEnd w:id="53"/>
    </w:p>
    <w:p w14:paraId="2AF59B03" w14:textId="77777777" w:rsidR="008F0709" w:rsidRPr="008F0709" w:rsidRDefault="008F0709" w:rsidP="008F070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871509" w14:paraId="18CECBDA" w14:textId="77777777" w:rsidTr="007C86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055E9" w14:textId="77777777" w:rsidR="00062212" w:rsidRDefault="00062212" w:rsidP="00062212">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4ACB166" w14:textId="3ED19DAC" w:rsidR="00062212" w:rsidRDefault="00062212" w:rsidP="00062212">
            <w:pPr>
              <w:pStyle w:val="AbsatzTab12Pt1-1Kur"/>
            </w:pPr>
            <w:r>
              <w:t>T-003</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301E6328" w14:textId="6235EDA8" w:rsidR="00062212" w:rsidRDefault="00062212" w:rsidP="00062212">
            <w:pPr>
              <w:pStyle w:val="AbsatzTab12Pt1-1Kur"/>
            </w:pPr>
            <w:r w:rsidRPr="00E04F7E">
              <w:t>Übernahme SQL Datenbank</w:t>
            </w:r>
          </w:p>
        </w:tc>
      </w:tr>
      <w:tr w:rsidR="00062212" w14:paraId="2883C6ED"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6F2743" w14:textId="77777777" w:rsidR="00062212" w:rsidRDefault="00062212" w:rsidP="00062212">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5342109A" w14:textId="1465CED4" w:rsidR="00062212" w:rsidRDefault="51791499" w:rsidP="00062212">
            <w:pPr>
              <w:pStyle w:val="AbsatzTab12Pt1-1Kur"/>
            </w:pPr>
            <w:r>
              <w:t xml:space="preserve">Die </w:t>
            </w:r>
            <w:r w:rsidR="006E1C65">
              <w:t>SQL-Tabelle,</w:t>
            </w:r>
            <w:r>
              <w:t xml:space="preserve"> die für Moodle verwendet </w:t>
            </w:r>
            <w:r w:rsidR="006E1C65">
              <w:t>wurde,</w:t>
            </w:r>
            <w:r>
              <w:t xml:space="preserve"> </w:t>
            </w:r>
            <w:r w:rsidR="58F1212D">
              <w:t>i</w:t>
            </w:r>
            <w:r w:rsidR="5E257D09">
              <w:t>st auf die SQL-Datenbank auf Docker verschoben</w:t>
            </w:r>
            <w:r w:rsidR="00750074">
              <w:t xml:space="preserve"> und ist als Microservices vorhanden</w:t>
            </w:r>
          </w:p>
        </w:tc>
      </w:tr>
      <w:tr w:rsidR="00062212" w14:paraId="780E3143"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349E9" w14:textId="77777777" w:rsidR="00062212" w:rsidRDefault="00062212" w:rsidP="00062212">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7BE76B59" w14:textId="7A64971A" w:rsidR="00062212" w:rsidRDefault="64B9D758" w:rsidP="00062212">
            <w:pPr>
              <w:pStyle w:val="AbsatzTab12Pt1-1Kur"/>
            </w:pPr>
            <w:r>
              <w:t>Datenbank ist auf Docker migriert</w:t>
            </w:r>
          </w:p>
        </w:tc>
      </w:tr>
      <w:tr w:rsidR="00062212" w14:paraId="1CB406E0"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84C1F6" w14:textId="77777777" w:rsidR="00062212" w:rsidRDefault="00062212" w:rsidP="00062212">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2C9942C3" w14:textId="0157A337" w:rsidR="00707B4C" w:rsidRDefault="007336BF" w:rsidP="00891E86">
            <w:pPr>
              <w:pStyle w:val="AbsatzTab12Pt1-1Kur"/>
            </w:pPr>
            <w:r>
              <w:t>Datenbank auf einem eigenen Container</w:t>
            </w:r>
          </w:p>
          <w:p w14:paraId="74C4275E" w14:textId="3906AFD0" w:rsidR="00062212" w:rsidRDefault="007336BF" w:rsidP="00891E86">
            <w:pPr>
              <w:pStyle w:val="AbsatzTab12Pt1-1Kur"/>
            </w:pPr>
            <w:r>
              <w:t>Daten</w:t>
            </w:r>
            <w:r w:rsidR="005A6CC8">
              <w:t xml:space="preserve"> übernommen</w:t>
            </w:r>
          </w:p>
          <w:p w14:paraId="242738D0" w14:textId="77777777" w:rsidR="00062212" w:rsidRDefault="00062212" w:rsidP="00062212">
            <w:pPr>
              <w:pStyle w:val="AbsatzTab12Pt1-1Kur"/>
            </w:pPr>
          </w:p>
          <w:p w14:paraId="0FBB3A30" w14:textId="77777777" w:rsidR="00062212" w:rsidRDefault="00062212" w:rsidP="00062212">
            <w:pPr>
              <w:pStyle w:val="AbsatzTab12Pt1-1Kur"/>
            </w:pPr>
          </w:p>
        </w:tc>
      </w:tr>
      <w:tr w:rsidR="00062212" w14:paraId="37F4995C"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788522" w14:textId="77777777" w:rsidR="00062212" w:rsidRDefault="00062212" w:rsidP="00062212">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47984750" w14:textId="11ADE587" w:rsidR="00062212" w:rsidRDefault="00D406A2" w:rsidP="00062212">
            <w:pPr>
              <w:pStyle w:val="AbsatzTab12Pt1-1Kur"/>
              <w:keepNext/>
            </w:pPr>
            <w:r>
              <w:t>Die Daten wurden auf den Datenbank Container übernommen</w:t>
            </w:r>
          </w:p>
        </w:tc>
      </w:tr>
    </w:tbl>
    <w:p w14:paraId="482ED168" w14:textId="012B1EBB" w:rsidR="008F0709" w:rsidRDefault="002C0AA9" w:rsidP="002C0AA9">
      <w:pPr>
        <w:pStyle w:val="Beschriftung"/>
      </w:pPr>
      <w:bookmarkStart w:id="54" w:name="_Toc129440252"/>
      <w:r>
        <w:t xml:space="preserve">Tabelle </w:t>
      </w:r>
      <w:r w:rsidR="00BC33AC">
        <w:fldChar w:fldCharType="begin"/>
      </w:r>
      <w:r w:rsidR="00BC33AC">
        <w:instrText xml:space="preserve"> SEQ Tabelle \* ARABIC </w:instrText>
      </w:r>
      <w:r w:rsidR="00BC33AC">
        <w:fldChar w:fldCharType="separate"/>
      </w:r>
      <w:r w:rsidR="00F25255">
        <w:rPr>
          <w:noProof/>
        </w:rPr>
        <w:t>8</w:t>
      </w:r>
      <w:r w:rsidR="00BC33AC">
        <w:rPr>
          <w:noProof/>
        </w:rPr>
        <w:fldChar w:fldCharType="end"/>
      </w:r>
      <w:r>
        <w:t xml:space="preserve">: </w:t>
      </w:r>
      <w:r w:rsidRPr="00D9693B">
        <w:t>Testfallbeschreibung</w:t>
      </w:r>
      <w:bookmarkEnd w:id="54"/>
    </w:p>
    <w:p w14:paraId="5EA0C8DD" w14:textId="77777777" w:rsidR="002C0AA9" w:rsidRPr="002C0AA9" w:rsidRDefault="002C0AA9" w:rsidP="002C0AA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871509" w14:paraId="3C32BAEA" w14:textId="77777777" w:rsidTr="00376CAD">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242053" w14:textId="77777777" w:rsidR="008F0709" w:rsidRDefault="008F0709" w:rsidP="00F70E29">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0F90869" w14:textId="3145D1BC" w:rsidR="008F0709" w:rsidRDefault="008F0709" w:rsidP="00F70E29">
            <w:pPr>
              <w:pStyle w:val="AbsatzTab12Pt1-1Kur"/>
            </w:pPr>
            <w:r>
              <w:t>T-00</w:t>
            </w:r>
            <w:r w:rsidR="00F25255">
              <w:t>4</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1CC49271" w14:textId="36AAFD25" w:rsidR="008F0709" w:rsidRDefault="007D1713" w:rsidP="00F70E29">
            <w:pPr>
              <w:pStyle w:val="AbsatzTab12Pt1-1Kur"/>
            </w:pPr>
            <w:r w:rsidRPr="00E04F7E">
              <w:t>Übernahme SQL User</w:t>
            </w:r>
          </w:p>
        </w:tc>
      </w:tr>
      <w:tr w:rsidR="00871509" w14:paraId="1A75392C"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396FE3" w14:textId="77777777" w:rsidR="008F0709" w:rsidRDefault="008F0709" w:rsidP="00F70E29">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138618E1" w14:textId="1E30CC0A" w:rsidR="008F0709" w:rsidRDefault="002B7E8F" w:rsidP="00F70E29">
            <w:pPr>
              <w:pStyle w:val="AbsatzTab12Pt1-1Kur"/>
            </w:pPr>
            <w:r>
              <w:t xml:space="preserve">Die User der </w:t>
            </w:r>
            <w:r w:rsidR="00140F66">
              <w:t>SQL-Datenbank</w:t>
            </w:r>
            <w:r>
              <w:t xml:space="preserve"> müssen </w:t>
            </w:r>
            <w:r w:rsidR="00140F66">
              <w:t>in die neue migriert werden.</w:t>
            </w:r>
          </w:p>
        </w:tc>
      </w:tr>
      <w:tr w:rsidR="00871509" w14:paraId="5DDF2D4D"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1F0C44" w14:textId="77777777" w:rsidR="008F0709" w:rsidRDefault="008F0709" w:rsidP="00F70E29">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28263C2C" w14:textId="56D9F4A6" w:rsidR="008F0709" w:rsidRDefault="00BB64B8" w:rsidP="00F70E29">
            <w:pPr>
              <w:pStyle w:val="AbsatzTab12Pt1-1Kur"/>
            </w:pPr>
            <w:r>
              <w:t>Die</w:t>
            </w:r>
            <w:r w:rsidR="001B037C">
              <w:t xml:space="preserve"> Datenbank ist auf Docker migriert</w:t>
            </w:r>
          </w:p>
        </w:tc>
      </w:tr>
      <w:tr w:rsidR="00871509" w14:paraId="74CA941B"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9C5D7" w14:textId="77777777" w:rsidR="008F0709" w:rsidRDefault="008F0709" w:rsidP="00F70E29">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1E87A99E" w14:textId="0BCC02E5" w:rsidR="008F0709" w:rsidRDefault="007C5BA0" w:rsidP="00F70E29">
            <w:pPr>
              <w:pStyle w:val="AbsatzTab12Pt1-1Kur"/>
            </w:pPr>
            <w:r>
              <w:t>Die User können in der User-Datenbank abgerufen werden.</w:t>
            </w:r>
          </w:p>
          <w:p w14:paraId="2374AED9" w14:textId="26AB2ACD" w:rsidR="00142D58" w:rsidRDefault="00142D58">
            <w:pPr>
              <w:pStyle w:val="AbsatzTab12Pt1-1Kur"/>
            </w:pPr>
            <w:r>
              <w:t>Mit den Usern kann man sich bei der Datenbank einloggen.</w:t>
            </w:r>
          </w:p>
          <w:p w14:paraId="14A8F727" w14:textId="77777777" w:rsidR="008F0709" w:rsidRDefault="008F0709" w:rsidP="00F70E29">
            <w:pPr>
              <w:pStyle w:val="AbsatzTab12Pt1-1Kur"/>
            </w:pPr>
          </w:p>
          <w:p w14:paraId="311E5C60" w14:textId="77777777" w:rsidR="008F0709" w:rsidRDefault="008F0709" w:rsidP="00F70E29">
            <w:pPr>
              <w:pStyle w:val="AbsatzTab12Pt1-1Kur"/>
            </w:pPr>
          </w:p>
        </w:tc>
      </w:tr>
      <w:tr w:rsidR="00871509" w14:paraId="09CF374A"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A0C9B8" w14:textId="77777777" w:rsidR="008F0709" w:rsidRDefault="008F0709" w:rsidP="00F70E29">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25675FB4" w14:textId="73FF1071" w:rsidR="008F0709" w:rsidRDefault="00E96CAA" w:rsidP="002C0AA9">
            <w:pPr>
              <w:pStyle w:val="AbsatzTab12Pt1-1Kur"/>
              <w:keepNext/>
            </w:pPr>
            <w:r>
              <w:t>User sind wieder gleich verfügbar wie vorhin.</w:t>
            </w:r>
          </w:p>
        </w:tc>
      </w:tr>
    </w:tbl>
    <w:p w14:paraId="392C135A" w14:textId="5859EA31" w:rsidR="008F0709" w:rsidRDefault="002C0AA9" w:rsidP="002C0AA9">
      <w:pPr>
        <w:pStyle w:val="Beschriftung"/>
      </w:pPr>
      <w:bookmarkStart w:id="55" w:name="_Toc129440253"/>
      <w:r>
        <w:t xml:space="preserve">Tabelle </w:t>
      </w:r>
      <w:r w:rsidR="00BC33AC">
        <w:fldChar w:fldCharType="begin"/>
      </w:r>
      <w:r w:rsidR="00BC33AC">
        <w:instrText xml:space="preserve"> SEQ Tabelle \* ARABIC </w:instrText>
      </w:r>
      <w:r w:rsidR="00BC33AC">
        <w:fldChar w:fldCharType="separate"/>
      </w:r>
      <w:r w:rsidR="00F25255">
        <w:rPr>
          <w:noProof/>
        </w:rPr>
        <w:t>9</w:t>
      </w:r>
      <w:r w:rsidR="00BC33AC">
        <w:rPr>
          <w:noProof/>
        </w:rPr>
        <w:fldChar w:fldCharType="end"/>
      </w:r>
      <w:r>
        <w:t xml:space="preserve">: </w:t>
      </w:r>
      <w:r w:rsidRPr="00403C73">
        <w:t>Testfallbeschreibung</w:t>
      </w:r>
      <w:bookmarkEnd w:id="55"/>
    </w:p>
    <w:p w14:paraId="40480BC9" w14:textId="77777777" w:rsidR="002C0AA9" w:rsidRPr="002C0AA9" w:rsidRDefault="002C0AA9" w:rsidP="002C0AA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10128B" w14:paraId="306D902B" w14:textId="77777777" w:rsidTr="00376CAD">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7E7CD5" w14:textId="77777777" w:rsidR="00A96FF4" w:rsidRDefault="00A96FF4" w:rsidP="00A96FF4">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587E84B" w14:textId="0826C7C8" w:rsidR="00A96FF4" w:rsidRDefault="00A96FF4" w:rsidP="00A96FF4">
            <w:pPr>
              <w:pStyle w:val="AbsatzTab12Pt1-1Kur"/>
            </w:pPr>
            <w:r>
              <w:t>T-005</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29E77B2F" w14:textId="5D4DAB81" w:rsidR="00A96FF4" w:rsidRDefault="00A96FF4" w:rsidP="00A96FF4">
            <w:pPr>
              <w:pStyle w:val="AbsatzTab12Pt1-1Kur"/>
            </w:pPr>
            <w:r w:rsidRPr="00E04F7E">
              <w:t>Übernahme von Moodle Daten</w:t>
            </w:r>
          </w:p>
        </w:tc>
      </w:tr>
      <w:tr w:rsidR="00871509" w14:paraId="20D6451C"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409025" w14:textId="77777777" w:rsidR="00A96FF4" w:rsidRDefault="00A96FF4" w:rsidP="00A96FF4">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25E6C312" w14:textId="42F6639C" w:rsidR="00A96FF4" w:rsidRDefault="00393C4E" w:rsidP="00A96FF4">
            <w:pPr>
              <w:pStyle w:val="AbsatzTab12Pt1-1Kur"/>
            </w:pPr>
            <w:r>
              <w:t xml:space="preserve">Die Daten des alten Moodles </w:t>
            </w:r>
            <w:r w:rsidR="00EE0CAA">
              <w:t xml:space="preserve">sollen </w:t>
            </w:r>
            <w:r w:rsidR="008F75BA">
              <w:t>im neuen Moodle vorhanden sein</w:t>
            </w:r>
            <w:r w:rsidR="001B037C">
              <w:t>.</w:t>
            </w:r>
          </w:p>
        </w:tc>
      </w:tr>
      <w:tr w:rsidR="00871509" w14:paraId="38856294"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260628" w14:textId="77777777" w:rsidR="00A96FF4" w:rsidRDefault="00A96FF4" w:rsidP="00A96FF4">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68C71534" w14:textId="19FC79C6" w:rsidR="00A96FF4" w:rsidRDefault="003C2031" w:rsidP="00A96FF4">
            <w:pPr>
              <w:pStyle w:val="AbsatzTab12Pt1-1Kur"/>
            </w:pPr>
            <w:r>
              <w:t>Volume ist erstellt und mit Moodle Container verbunden.</w:t>
            </w:r>
          </w:p>
        </w:tc>
      </w:tr>
      <w:tr w:rsidR="00871509" w14:paraId="58736374"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2396D0" w14:textId="77777777" w:rsidR="00A96FF4" w:rsidRDefault="00A96FF4" w:rsidP="00A96FF4">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205D9B9B" w14:textId="1B40B738" w:rsidR="00A96FF4" w:rsidRDefault="003C2031" w:rsidP="00A96FF4">
            <w:pPr>
              <w:pStyle w:val="AbsatzTab12Pt1-1Kur"/>
            </w:pPr>
            <w:r>
              <w:t>Das Verzeichnis kann inspiziert werden.</w:t>
            </w:r>
          </w:p>
          <w:p w14:paraId="42274E78" w14:textId="4FD5CCBF" w:rsidR="00A96FF4" w:rsidRDefault="00DD08EB" w:rsidP="00A96FF4">
            <w:pPr>
              <w:pStyle w:val="AbsatzTab12Pt1-1Kur"/>
            </w:pPr>
            <w:r>
              <w:t xml:space="preserve">Die Daten sind in Moodle </w:t>
            </w:r>
            <w:r w:rsidR="00DA1CF9">
              <w:t>abzurufen</w:t>
            </w:r>
            <w:r w:rsidR="000A23D0">
              <w:t xml:space="preserve"> (Themes, Plugins, Kürse)</w:t>
            </w:r>
            <w:r w:rsidR="00653862">
              <w:t>.</w:t>
            </w:r>
          </w:p>
          <w:p w14:paraId="78FA1E2B" w14:textId="77777777" w:rsidR="00A96FF4" w:rsidRDefault="00A96FF4" w:rsidP="00A96FF4">
            <w:pPr>
              <w:pStyle w:val="AbsatzTab12Pt1-1Kur"/>
            </w:pPr>
          </w:p>
          <w:p w14:paraId="2E6449E3" w14:textId="77777777" w:rsidR="00A96FF4" w:rsidRDefault="00A96FF4" w:rsidP="00A96FF4">
            <w:pPr>
              <w:pStyle w:val="AbsatzTab12Pt1-1Kur"/>
            </w:pPr>
          </w:p>
        </w:tc>
      </w:tr>
      <w:tr w:rsidR="00871509" w14:paraId="3DE5BC88"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BB38BF" w14:textId="77777777" w:rsidR="00A96FF4" w:rsidRDefault="00A96FF4" w:rsidP="00A96FF4">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727CEEE5" w14:textId="444D6B20" w:rsidR="00A96FF4" w:rsidRDefault="00737469" w:rsidP="00A96FF4">
            <w:pPr>
              <w:pStyle w:val="AbsatzTab12Pt1-1Kur"/>
              <w:keepNext/>
            </w:pPr>
            <w:r>
              <w:t>Das neue Moodle hat die gleichen Daten des alten Moodles.</w:t>
            </w:r>
          </w:p>
        </w:tc>
      </w:tr>
    </w:tbl>
    <w:p w14:paraId="317E7244" w14:textId="31716C5E" w:rsidR="008F0709" w:rsidRPr="00C72C75" w:rsidRDefault="002C0AA9" w:rsidP="002C0AA9">
      <w:pPr>
        <w:pStyle w:val="Beschriftung"/>
      </w:pPr>
      <w:bookmarkStart w:id="56" w:name="_Toc129440254"/>
      <w:r>
        <w:t xml:space="preserve">Tabelle </w:t>
      </w:r>
      <w:r w:rsidR="00BC33AC">
        <w:fldChar w:fldCharType="begin"/>
      </w:r>
      <w:r w:rsidR="00BC33AC">
        <w:instrText xml:space="preserve"> SEQ Tabelle \* ARABIC </w:instrText>
      </w:r>
      <w:r w:rsidR="00BC33AC">
        <w:fldChar w:fldCharType="separate"/>
      </w:r>
      <w:r w:rsidR="00F25255">
        <w:rPr>
          <w:noProof/>
        </w:rPr>
        <w:t>10</w:t>
      </w:r>
      <w:r w:rsidR="00BC33AC">
        <w:rPr>
          <w:noProof/>
        </w:rPr>
        <w:fldChar w:fldCharType="end"/>
      </w:r>
      <w:r>
        <w:t xml:space="preserve">: </w:t>
      </w:r>
      <w:r w:rsidRPr="00F33E2A">
        <w:t>Testfallbeschreibung</w:t>
      </w:r>
      <w:bookmarkEnd w:id="56"/>
    </w:p>
    <w:p w14:paraId="11CD7011" w14:textId="77777777" w:rsidR="008F0709" w:rsidRDefault="008F0709" w:rsidP="008F070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871509" w14:paraId="13AB861F" w14:textId="77777777" w:rsidTr="00376CAD">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63AF44D" w14:textId="77777777" w:rsidR="002C0AA9" w:rsidRDefault="002C0AA9" w:rsidP="00F70E29">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EBB179F" w14:textId="6F2206FE" w:rsidR="002C0AA9" w:rsidRDefault="002C0AA9" w:rsidP="00F70E29">
            <w:pPr>
              <w:pStyle w:val="AbsatzTab12Pt1-1Kur"/>
            </w:pPr>
            <w:r>
              <w:t>T-00</w:t>
            </w:r>
            <w:r w:rsidR="00F25255">
              <w:t>6</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A860CF2" w14:textId="73EB5A65" w:rsidR="002C0AA9" w:rsidRDefault="00791426" w:rsidP="00F70E29">
            <w:pPr>
              <w:pStyle w:val="AbsatzTab12Pt1-1Kur"/>
            </w:pPr>
            <w:r w:rsidRPr="00E04F7E">
              <w:t>Altes System lauffähig</w:t>
            </w:r>
          </w:p>
        </w:tc>
      </w:tr>
      <w:tr w:rsidR="00871509" w14:paraId="35E815D4"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44FD73" w14:textId="77777777" w:rsidR="002C0AA9" w:rsidRDefault="002C0AA9" w:rsidP="00F70E29">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0FBBE25F" w14:textId="1BA6F9AE" w:rsidR="002C0AA9" w:rsidRDefault="00912C53" w:rsidP="00F70E29">
            <w:pPr>
              <w:pStyle w:val="AbsatzTab12Pt1-1Kur"/>
            </w:pPr>
            <w:r>
              <w:t>Das alte System muss auf dem Port 8080 erreichbar sein</w:t>
            </w:r>
          </w:p>
        </w:tc>
      </w:tr>
      <w:tr w:rsidR="00871509" w14:paraId="4C239594"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9A2C27" w14:textId="77777777" w:rsidR="002C0AA9" w:rsidRDefault="002C0AA9" w:rsidP="00F70E29">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6C9C883E" w14:textId="2CCCA9FC" w:rsidR="002C0AA9" w:rsidRDefault="00912C53" w:rsidP="00F70E29">
            <w:pPr>
              <w:pStyle w:val="AbsatzTab12Pt1-1Kur"/>
            </w:pPr>
            <w:r>
              <w:t xml:space="preserve">Beim alten System muss </w:t>
            </w:r>
            <w:r w:rsidR="00E726E7">
              <w:t>die Konfiguration abgeändert werden</w:t>
            </w:r>
          </w:p>
        </w:tc>
      </w:tr>
      <w:tr w:rsidR="00871509" w14:paraId="396D2624"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2E2DB4" w14:textId="77777777" w:rsidR="002C0AA9" w:rsidRDefault="002C0AA9" w:rsidP="00F70E29">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1765FE24" w14:textId="582A444E" w:rsidR="002C0AA9" w:rsidRDefault="007F0E47" w:rsidP="00F70E29">
            <w:pPr>
              <w:pStyle w:val="AbsatzTab12Pt1-1Kur"/>
            </w:pPr>
            <w:r>
              <w:t>Altes System auf Port 8080 erreichbar</w:t>
            </w:r>
          </w:p>
          <w:p w14:paraId="4EC06386" w14:textId="77777777" w:rsidR="007F0E47" w:rsidRDefault="007F0E47" w:rsidP="00F70E29">
            <w:pPr>
              <w:pStyle w:val="AbsatzTab12Pt1-1Kur"/>
            </w:pPr>
          </w:p>
          <w:p w14:paraId="3ED36C6A" w14:textId="77777777" w:rsidR="002C0AA9" w:rsidRDefault="002C0AA9" w:rsidP="00F70E29">
            <w:pPr>
              <w:pStyle w:val="AbsatzTab12Pt1-1Kur"/>
            </w:pPr>
          </w:p>
          <w:p w14:paraId="4FF30755" w14:textId="77777777" w:rsidR="002C0AA9" w:rsidRDefault="002C0AA9" w:rsidP="00F70E29">
            <w:pPr>
              <w:pStyle w:val="AbsatzTab12Pt1-1Kur"/>
            </w:pPr>
          </w:p>
        </w:tc>
      </w:tr>
      <w:tr w:rsidR="00871509" w14:paraId="64E52028" w14:textId="77777777" w:rsidTr="00376CA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5CF9E3" w14:textId="77777777" w:rsidR="002C0AA9" w:rsidRDefault="002C0AA9" w:rsidP="00F70E29">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28EB45E5" w14:textId="1356CB03" w:rsidR="002C0AA9" w:rsidRDefault="00D453DF" w:rsidP="002C0AA9">
            <w:pPr>
              <w:pStyle w:val="AbsatzTab12Pt1-1Kur"/>
              <w:keepNext/>
            </w:pPr>
            <w:r>
              <w:t>Das alte System ist lokal auf dem Port 8080 erreichbar</w:t>
            </w:r>
          </w:p>
        </w:tc>
      </w:tr>
    </w:tbl>
    <w:p w14:paraId="0B166BAE" w14:textId="74A1EE78" w:rsidR="002C0AA9" w:rsidRPr="002C0AA9" w:rsidRDefault="002C0AA9" w:rsidP="00F25255">
      <w:pPr>
        <w:pStyle w:val="Beschriftung"/>
      </w:pPr>
      <w:bookmarkStart w:id="57" w:name="_Toc129440255"/>
      <w:r>
        <w:t xml:space="preserve">Tabelle </w:t>
      </w:r>
      <w:r w:rsidR="00BC33AC">
        <w:fldChar w:fldCharType="begin"/>
      </w:r>
      <w:r w:rsidR="00BC33AC">
        <w:instrText xml:space="preserve"> SEQ Tabelle \* ARABIC </w:instrText>
      </w:r>
      <w:r w:rsidR="00BC33AC">
        <w:fldChar w:fldCharType="separate"/>
      </w:r>
      <w:r w:rsidR="00F25255">
        <w:rPr>
          <w:noProof/>
        </w:rPr>
        <w:t>11</w:t>
      </w:r>
      <w:r w:rsidR="00BC33AC">
        <w:rPr>
          <w:noProof/>
        </w:rPr>
        <w:fldChar w:fldCharType="end"/>
      </w:r>
      <w:r>
        <w:t xml:space="preserve">: </w:t>
      </w:r>
      <w:r w:rsidRPr="00392C1A">
        <w:t>Testfallbeschreibung</w:t>
      </w:r>
      <w:bookmarkEnd w:id="57"/>
    </w:p>
    <w:p w14:paraId="24F54CC7" w14:textId="77777777" w:rsidR="000D684B" w:rsidRDefault="00BC33AC">
      <w:pPr>
        <w:pStyle w:val="berschrift1"/>
        <w:numPr>
          <w:ilvl w:val="0"/>
          <w:numId w:val="1"/>
        </w:numPr>
        <w:ind w:left="431" w:hanging="431"/>
      </w:pPr>
      <w:bookmarkStart w:id="58" w:name="_Toc493855152"/>
      <w:bookmarkStart w:id="59" w:name="_Toc536453912"/>
      <w:r>
        <w:t>T</w:t>
      </w:r>
      <w:r>
        <w:t>estplan</w:t>
      </w:r>
      <w:bookmarkEnd w:id="58"/>
      <w:bookmarkEnd w:id="59"/>
    </w:p>
    <w:p w14:paraId="718F26DC" w14:textId="77777777" w:rsidR="000D684B" w:rsidRDefault="000D684B">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10128B" w14:paraId="5612E9F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BD2CB72" w14:textId="77777777" w:rsidR="000D684B" w:rsidRDefault="00BC33AC">
            <w:pPr>
              <w:pStyle w:val="AbsatzTab12PtTitel"/>
            </w:pPr>
            <w:r>
              <w:t>Nr.</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00D3A245" w14:textId="77777777" w:rsidR="000D684B" w:rsidRDefault="00BC33AC">
            <w:pPr>
              <w:pStyle w:val="AbsatzTab12PtTitel"/>
            </w:pPr>
            <w:r>
              <w:t>Aktivität</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5204D9FA" w14:textId="77777777" w:rsidR="000D684B" w:rsidRDefault="00BC33AC">
            <w:pPr>
              <w:pStyle w:val="AbsatzTab12PtTitel"/>
            </w:pPr>
            <w:r>
              <w:t>Verantwortlich</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1F2B2C68" w14:textId="77777777" w:rsidR="000D684B" w:rsidRDefault="00BC33AC">
            <w:pPr>
              <w:pStyle w:val="AbsatzTab12PtTitel"/>
            </w:pPr>
            <w:r>
              <w:t>Mitarbeit</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65355E4" w14:textId="77777777" w:rsidR="000D684B" w:rsidRDefault="00BC33AC">
            <w:pPr>
              <w:pStyle w:val="AbsatzTab12PtTitel"/>
            </w:pPr>
            <w:r>
              <w:t>Termin</w:t>
            </w:r>
          </w:p>
        </w:tc>
      </w:tr>
      <w:tr w:rsidR="000D684B" w14:paraId="6BBC2E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A57B6C" w14:textId="77777777" w:rsidR="000D684B" w:rsidRDefault="00BC33AC">
            <w:pPr>
              <w:pStyle w:val="AbsatzTab12Pt1-1Kur"/>
            </w:pPr>
            <w:r>
              <w:t>1</w:t>
            </w:r>
          </w:p>
        </w:tc>
        <w:tc>
          <w:tcPr>
            <w:tcW w:w="3969" w:type="dxa"/>
            <w:tcBorders>
              <w:top w:val="single" w:sz="4" w:space="0" w:color="auto"/>
              <w:left w:val="single" w:sz="4" w:space="0" w:color="auto"/>
              <w:bottom w:val="single" w:sz="4" w:space="0" w:color="auto"/>
              <w:right w:val="single" w:sz="4" w:space="0" w:color="auto"/>
            </w:tcBorders>
          </w:tcPr>
          <w:p w14:paraId="1D7CB2E8" w14:textId="77777777" w:rsidR="000D684B" w:rsidRDefault="000D684B">
            <w:pPr>
              <w:pStyle w:val="AbsatzTab12Pt1-1Kur"/>
            </w:pPr>
          </w:p>
        </w:tc>
        <w:tc>
          <w:tcPr>
            <w:tcW w:w="1985" w:type="dxa"/>
            <w:tcBorders>
              <w:top w:val="single" w:sz="4" w:space="0" w:color="auto"/>
              <w:left w:val="single" w:sz="4" w:space="0" w:color="auto"/>
              <w:right w:val="single" w:sz="4" w:space="0" w:color="auto"/>
            </w:tcBorders>
          </w:tcPr>
          <w:p w14:paraId="53E82B7F" w14:textId="77777777" w:rsidR="000D684B" w:rsidRDefault="000D684B">
            <w:pPr>
              <w:pStyle w:val="AbsatzTab12Pt1-1Kur"/>
            </w:pPr>
          </w:p>
        </w:tc>
        <w:tc>
          <w:tcPr>
            <w:tcW w:w="1276" w:type="dxa"/>
            <w:tcBorders>
              <w:top w:val="single" w:sz="4" w:space="0" w:color="auto"/>
              <w:left w:val="single" w:sz="4" w:space="0" w:color="auto"/>
              <w:right w:val="single" w:sz="4" w:space="0" w:color="auto"/>
            </w:tcBorders>
          </w:tcPr>
          <w:p w14:paraId="0CD99057" w14:textId="77777777" w:rsidR="000D684B" w:rsidRDefault="000D684B">
            <w:pPr>
              <w:pStyle w:val="AbsatzTab12Pt1-1Kur"/>
            </w:pPr>
          </w:p>
        </w:tc>
        <w:tc>
          <w:tcPr>
            <w:tcW w:w="1417" w:type="dxa"/>
            <w:tcBorders>
              <w:top w:val="single" w:sz="4" w:space="0" w:color="auto"/>
              <w:left w:val="single" w:sz="4" w:space="0" w:color="auto"/>
              <w:right w:val="single" w:sz="4" w:space="0" w:color="auto"/>
            </w:tcBorders>
          </w:tcPr>
          <w:p w14:paraId="11830DFC" w14:textId="77777777" w:rsidR="000D684B" w:rsidRDefault="000D684B">
            <w:pPr>
              <w:pStyle w:val="AbsatzTab12Pt1-1Kur"/>
            </w:pPr>
          </w:p>
        </w:tc>
      </w:tr>
      <w:tr w:rsidR="000D684B" w14:paraId="2D96AD9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5A4A0D" w14:textId="77777777" w:rsidR="000D684B" w:rsidRDefault="00BC33AC">
            <w:pPr>
              <w:pStyle w:val="AbsatzTab12Pt1-1Kur"/>
            </w:pPr>
            <w:r>
              <w:t>2</w:t>
            </w:r>
          </w:p>
        </w:tc>
        <w:tc>
          <w:tcPr>
            <w:tcW w:w="3969" w:type="dxa"/>
            <w:tcBorders>
              <w:top w:val="single" w:sz="4" w:space="0" w:color="auto"/>
              <w:left w:val="single" w:sz="4" w:space="0" w:color="auto"/>
              <w:bottom w:val="single" w:sz="4" w:space="0" w:color="auto"/>
              <w:right w:val="single" w:sz="4" w:space="0" w:color="auto"/>
            </w:tcBorders>
          </w:tcPr>
          <w:p w14:paraId="7BD7A784" w14:textId="77777777" w:rsidR="000D684B" w:rsidRDefault="000D684B">
            <w:pPr>
              <w:pStyle w:val="AbsatzTab12Pt1-1Kur"/>
            </w:pPr>
          </w:p>
        </w:tc>
        <w:tc>
          <w:tcPr>
            <w:tcW w:w="1985" w:type="dxa"/>
            <w:tcBorders>
              <w:left w:val="single" w:sz="4" w:space="0" w:color="auto"/>
              <w:right w:val="single" w:sz="4" w:space="0" w:color="auto"/>
            </w:tcBorders>
          </w:tcPr>
          <w:p w14:paraId="1B426825" w14:textId="77777777" w:rsidR="000D684B" w:rsidRDefault="000D684B">
            <w:pPr>
              <w:pStyle w:val="AbsatzTab12Pt1-1Kur"/>
            </w:pPr>
          </w:p>
        </w:tc>
        <w:tc>
          <w:tcPr>
            <w:tcW w:w="1276" w:type="dxa"/>
            <w:tcBorders>
              <w:left w:val="single" w:sz="4" w:space="0" w:color="auto"/>
              <w:right w:val="single" w:sz="4" w:space="0" w:color="auto"/>
            </w:tcBorders>
          </w:tcPr>
          <w:p w14:paraId="5DA20A36" w14:textId="77777777" w:rsidR="000D684B" w:rsidRDefault="000D684B">
            <w:pPr>
              <w:pStyle w:val="AbsatzTab12Pt1-1Kur"/>
            </w:pPr>
          </w:p>
        </w:tc>
        <w:tc>
          <w:tcPr>
            <w:tcW w:w="1417" w:type="dxa"/>
            <w:tcBorders>
              <w:left w:val="single" w:sz="4" w:space="0" w:color="auto"/>
              <w:right w:val="single" w:sz="4" w:space="0" w:color="auto"/>
            </w:tcBorders>
          </w:tcPr>
          <w:p w14:paraId="2C6EB15B" w14:textId="77777777" w:rsidR="000D684B" w:rsidRDefault="000D684B">
            <w:pPr>
              <w:pStyle w:val="AbsatzTab12Pt1-1Kur"/>
            </w:pPr>
          </w:p>
        </w:tc>
      </w:tr>
      <w:tr w:rsidR="000D684B" w14:paraId="1371E55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8DBF1E" w14:textId="77777777" w:rsidR="000D684B" w:rsidRDefault="00BC33AC">
            <w:pPr>
              <w:pStyle w:val="AbsatzTab12Pt1-1Kur"/>
            </w:pPr>
            <w:r>
              <w:t>3</w:t>
            </w:r>
          </w:p>
        </w:tc>
        <w:tc>
          <w:tcPr>
            <w:tcW w:w="3969" w:type="dxa"/>
            <w:tcBorders>
              <w:top w:val="single" w:sz="4" w:space="0" w:color="auto"/>
              <w:left w:val="single" w:sz="4" w:space="0" w:color="auto"/>
              <w:bottom w:val="single" w:sz="4" w:space="0" w:color="auto"/>
              <w:right w:val="single" w:sz="4" w:space="0" w:color="auto"/>
            </w:tcBorders>
          </w:tcPr>
          <w:p w14:paraId="40E985CA" w14:textId="77777777" w:rsidR="000D684B" w:rsidRDefault="000D684B">
            <w:pPr>
              <w:pStyle w:val="AbsatzTab12Pt1-1Kur"/>
            </w:pPr>
          </w:p>
        </w:tc>
        <w:tc>
          <w:tcPr>
            <w:tcW w:w="1985" w:type="dxa"/>
            <w:tcBorders>
              <w:left w:val="single" w:sz="4" w:space="0" w:color="auto"/>
              <w:right w:val="single" w:sz="4" w:space="0" w:color="auto"/>
            </w:tcBorders>
          </w:tcPr>
          <w:p w14:paraId="59BE7072" w14:textId="77777777" w:rsidR="000D684B" w:rsidRDefault="000D684B">
            <w:pPr>
              <w:pStyle w:val="AbsatzTab12Pt1-1Kur"/>
            </w:pPr>
          </w:p>
        </w:tc>
        <w:tc>
          <w:tcPr>
            <w:tcW w:w="1276" w:type="dxa"/>
            <w:tcBorders>
              <w:left w:val="single" w:sz="4" w:space="0" w:color="auto"/>
              <w:right w:val="single" w:sz="4" w:space="0" w:color="auto"/>
            </w:tcBorders>
          </w:tcPr>
          <w:p w14:paraId="79ECABFD" w14:textId="77777777" w:rsidR="000D684B" w:rsidRDefault="000D684B">
            <w:pPr>
              <w:pStyle w:val="AbsatzTab12Pt1-1Kur"/>
            </w:pPr>
          </w:p>
        </w:tc>
        <w:tc>
          <w:tcPr>
            <w:tcW w:w="1417" w:type="dxa"/>
            <w:tcBorders>
              <w:left w:val="single" w:sz="4" w:space="0" w:color="auto"/>
              <w:right w:val="single" w:sz="4" w:space="0" w:color="auto"/>
            </w:tcBorders>
          </w:tcPr>
          <w:p w14:paraId="078EFC4E" w14:textId="77777777" w:rsidR="000D684B" w:rsidRDefault="000D684B">
            <w:pPr>
              <w:pStyle w:val="AbsatzTab12Pt1-1Kur"/>
            </w:pPr>
          </w:p>
        </w:tc>
      </w:tr>
      <w:tr w:rsidR="000D684B" w14:paraId="2C835DF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776258" w14:textId="77777777" w:rsidR="000D684B" w:rsidRDefault="000D684B">
            <w:pPr>
              <w:pStyle w:val="AbsatzTab12Pt1-1Kur"/>
            </w:pPr>
          </w:p>
        </w:tc>
        <w:tc>
          <w:tcPr>
            <w:tcW w:w="3969" w:type="dxa"/>
            <w:tcBorders>
              <w:top w:val="single" w:sz="4" w:space="0" w:color="auto"/>
              <w:left w:val="single" w:sz="4" w:space="0" w:color="auto"/>
              <w:bottom w:val="single" w:sz="4" w:space="0" w:color="auto"/>
              <w:right w:val="single" w:sz="4" w:space="0" w:color="auto"/>
            </w:tcBorders>
          </w:tcPr>
          <w:p w14:paraId="66047E7E" w14:textId="77777777" w:rsidR="000D684B" w:rsidRDefault="000D684B">
            <w:pPr>
              <w:pStyle w:val="AbsatzTab12Pt1-1Kur"/>
            </w:pPr>
          </w:p>
        </w:tc>
        <w:tc>
          <w:tcPr>
            <w:tcW w:w="1985" w:type="dxa"/>
            <w:tcBorders>
              <w:left w:val="single" w:sz="4" w:space="0" w:color="auto"/>
              <w:right w:val="single" w:sz="4" w:space="0" w:color="auto"/>
            </w:tcBorders>
          </w:tcPr>
          <w:p w14:paraId="55758E46" w14:textId="77777777" w:rsidR="000D684B" w:rsidRDefault="000D684B">
            <w:pPr>
              <w:pStyle w:val="AbsatzTab12Pt1-1Kur"/>
            </w:pPr>
          </w:p>
        </w:tc>
        <w:tc>
          <w:tcPr>
            <w:tcW w:w="1276" w:type="dxa"/>
            <w:tcBorders>
              <w:left w:val="single" w:sz="4" w:space="0" w:color="auto"/>
              <w:right w:val="single" w:sz="4" w:space="0" w:color="auto"/>
            </w:tcBorders>
          </w:tcPr>
          <w:p w14:paraId="19DFFFDB" w14:textId="77777777" w:rsidR="000D684B" w:rsidRDefault="000D684B">
            <w:pPr>
              <w:pStyle w:val="AbsatzTab12Pt1-1Kur"/>
            </w:pPr>
          </w:p>
        </w:tc>
        <w:tc>
          <w:tcPr>
            <w:tcW w:w="1417" w:type="dxa"/>
            <w:tcBorders>
              <w:left w:val="single" w:sz="4" w:space="0" w:color="auto"/>
              <w:right w:val="single" w:sz="4" w:space="0" w:color="auto"/>
            </w:tcBorders>
          </w:tcPr>
          <w:p w14:paraId="416721AA" w14:textId="77777777" w:rsidR="000D684B" w:rsidRDefault="000D684B">
            <w:pPr>
              <w:pStyle w:val="AbsatzTab12Pt1-1Kur"/>
            </w:pPr>
          </w:p>
        </w:tc>
      </w:tr>
      <w:tr w:rsidR="000D684B" w14:paraId="160CD2A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6B7783C" w14:textId="77777777" w:rsidR="000D684B" w:rsidRDefault="000D684B">
            <w:pPr>
              <w:pStyle w:val="AbsatzTab12Pt1-1Kur"/>
            </w:pPr>
          </w:p>
        </w:tc>
        <w:tc>
          <w:tcPr>
            <w:tcW w:w="3969" w:type="dxa"/>
            <w:tcBorders>
              <w:top w:val="single" w:sz="4" w:space="0" w:color="auto"/>
              <w:left w:val="single" w:sz="4" w:space="0" w:color="auto"/>
              <w:bottom w:val="single" w:sz="4" w:space="0" w:color="auto"/>
              <w:right w:val="single" w:sz="4" w:space="0" w:color="auto"/>
            </w:tcBorders>
          </w:tcPr>
          <w:p w14:paraId="078C6A8B" w14:textId="77777777" w:rsidR="000D684B" w:rsidRDefault="000D684B">
            <w:pPr>
              <w:pStyle w:val="AbsatzTab12Pt1-1Kur"/>
            </w:pPr>
          </w:p>
        </w:tc>
        <w:tc>
          <w:tcPr>
            <w:tcW w:w="1985" w:type="dxa"/>
            <w:tcBorders>
              <w:left w:val="single" w:sz="4" w:space="0" w:color="auto"/>
              <w:right w:val="single" w:sz="4" w:space="0" w:color="auto"/>
            </w:tcBorders>
          </w:tcPr>
          <w:p w14:paraId="30E01AAF" w14:textId="77777777" w:rsidR="000D684B" w:rsidRDefault="000D684B">
            <w:pPr>
              <w:pStyle w:val="AbsatzTab12Pt1-1Kur"/>
            </w:pPr>
          </w:p>
        </w:tc>
        <w:tc>
          <w:tcPr>
            <w:tcW w:w="1276" w:type="dxa"/>
            <w:tcBorders>
              <w:left w:val="single" w:sz="4" w:space="0" w:color="auto"/>
              <w:right w:val="single" w:sz="4" w:space="0" w:color="auto"/>
            </w:tcBorders>
          </w:tcPr>
          <w:p w14:paraId="206C6A4B" w14:textId="77777777" w:rsidR="000D684B" w:rsidRDefault="000D684B">
            <w:pPr>
              <w:pStyle w:val="AbsatzTab12Pt1-1Kur"/>
            </w:pPr>
          </w:p>
        </w:tc>
        <w:tc>
          <w:tcPr>
            <w:tcW w:w="1417" w:type="dxa"/>
            <w:tcBorders>
              <w:left w:val="single" w:sz="4" w:space="0" w:color="auto"/>
              <w:right w:val="single" w:sz="4" w:space="0" w:color="auto"/>
            </w:tcBorders>
          </w:tcPr>
          <w:p w14:paraId="7A3673FE" w14:textId="77777777" w:rsidR="000D684B" w:rsidRDefault="000D684B">
            <w:pPr>
              <w:pStyle w:val="AbsatzTab12Pt1-1Kur"/>
            </w:pPr>
          </w:p>
        </w:tc>
      </w:tr>
      <w:tr w:rsidR="000D684B" w14:paraId="6FBF6C2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4FB3D59" w14:textId="77777777" w:rsidR="000D684B" w:rsidRDefault="000D684B">
            <w:pPr>
              <w:pStyle w:val="AbsatzTab12Pt1-1Kur"/>
            </w:pPr>
          </w:p>
        </w:tc>
        <w:tc>
          <w:tcPr>
            <w:tcW w:w="3969" w:type="dxa"/>
            <w:tcBorders>
              <w:top w:val="single" w:sz="4" w:space="0" w:color="auto"/>
              <w:left w:val="single" w:sz="4" w:space="0" w:color="auto"/>
              <w:bottom w:val="single" w:sz="4" w:space="0" w:color="auto"/>
              <w:right w:val="single" w:sz="4" w:space="0" w:color="auto"/>
            </w:tcBorders>
          </w:tcPr>
          <w:p w14:paraId="356D3488" w14:textId="77777777" w:rsidR="000D684B" w:rsidRDefault="000D684B">
            <w:pPr>
              <w:pStyle w:val="AbsatzTab12Pt1-1Kur"/>
            </w:pPr>
          </w:p>
        </w:tc>
        <w:tc>
          <w:tcPr>
            <w:tcW w:w="1985" w:type="dxa"/>
            <w:tcBorders>
              <w:left w:val="single" w:sz="4" w:space="0" w:color="auto"/>
              <w:right w:val="single" w:sz="4" w:space="0" w:color="auto"/>
            </w:tcBorders>
          </w:tcPr>
          <w:p w14:paraId="39851DE6" w14:textId="77777777" w:rsidR="000D684B" w:rsidRDefault="000D684B">
            <w:pPr>
              <w:pStyle w:val="AbsatzTab12Pt1-1Kur"/>
            </w:pPr>
          </w:p>
        </w:tc>
        <w:tc>
          <w:tcPr>
            <w:tcW w:w="1276" w:type="dxa"/>
            <w:tcBorders>
              <w:left w:val="single" w:sz="4" w:space="0" w:color="auto"/>
              <w:right w:val="single" w:sz="4" w:space="0" w:color="auto"/>
            </w:tcBorders>
          </w:tcPr>
          <w:p w14:paraId="42D8C7E3" w14:textId="77777777" w:rsidR="000D684B" w:rsidRDefault="000D684B">
            <w:pPr>
              <w:pStyle w:val="AbsatzTab12Pt1-1Kur"/>
            </w:pPr>
          </w:p>
        </w:tc>
        <w:tc>
          <w:tcPr>
            <w:tcW w:w="1417" w:type="dxa"/>
            <w:tcBorders>
              <w:left w:val="single" w:sz="4" w:space="0" w:color="auto"/>
              <w:right w:val="single" w:sz="4" w:space="0" w:color="auto"/>
            </w:tcBorders>
          </w:tcPr>
          <w:p w14:paraId="1179264F" w14:textId="77777777" w:rsidR="000D684B" w:rsidRDefault="000D684B">
            <w:pPr>
              <w:pStyle w:val="AbsatzTab12Pt1-1Kur"/>
            </w:pPr>
          </w:p>
        </w:tc>
      </w:tr>
      <w:tr w:rsidR="000D684B" w14:paraId="1DCD754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6057E" w14:textId="77777777" w:rsidR="000D684B" w:rsidRDefault="000D684B">
            <w:pPr>
              <w:pStyle w:val="AbsatzTab12Pt1-1Kur"/>
            </w:pPr>
          </w:p>
        </w:tc>
        <w:tc>
          <w:tcPr>
            <w:tcW w:w="3969" w:type="dxa"/>
            <w:tcBorders>
              <w:top w:val="single" w:sz="4" w:space="0" w:color="auto"/>
              <w:left w:val="single" w:sz="4" w:space="0" w:color="auto"/>
              <w:bottom w:val="single" w:sz="4" w:space="0" w:color="auto"/>
              <w:right w:val="single" w:sz="4" w:space="0" w:color="auto"/>
            </w:tcBorders>
          </w:tcPr>
          <w:p w14:paraId="052D7217" w14:textId="77777777" w:rsidR="000D684B" w:rsidRDefault="000D684B">
            <w:pPr>
              <w:pStyle w:val="AbsatzTab12Pt1-1Kur"/>
            </w:pPr>
          </w:p>
        </w:tc>
        <w:tc>
          <w:tcPr>
            <w:tcW w:w="1985" w:type="dxa"/>
            <w:tcBorders>
              <w:left w:val="single" w:sz="4" w:space="0" w:color="auto"/>
              <w:right w:val="single" w:sz="4" w:space="0" w:color="auto"/>
            </w:tcBorders>
          </w:tcPr>
          <w:p w14:paraId="3B7EA27D" w14:textId="77777777" w:rsidR="000D684B" w:rsidRDefault="000D684B">
            <w:pPr>
              <w:pStyle w:val="AbsatzTab12Pt1-1Kur"/>
            </w:pPr>
          </w:p>
        </w:tc>
        <w:tc>
          <w:tcPr>
            <w:tcW w:w="1276" w:type="dxa"/>
            <w:tcBorders>
              <w:left w:val="single" w:sz="4" w:space="0" w:color="auto"/>
              <w:right w:val="single" w:sz="4" w:space="0" w:color="auto"/>
            </w:tcBorders>
          </w:tcPr>
          <w:p w14:paraId="042C6FDA" w14:textId="77777777" w:rsidR="000D684B" w:rsidRDefault="000D684B">
            <w:pPr>
              <w:pStyle w:val="AbsatzTab12Pt1-1Kur"/>
            </w:pPr>
          </w:p>
        </w:tc>
        <w:tc>
          <w:tcPr>
            <w:tcW w:w="1417" w:type="dxa"/>
            <w:tcBorders>
              <w:left w:val="single" w:sz="4" w:space="0" w:color="auto"/>
              <w:right w:val="single" w:sz="4" w:space="0" w:color="auto"/>
            </w:tcBorders>
          </w:tcPr>
          <w:p w14:paraId="37CBBAE3" w14:textId="77777777" w:rsidR="000D684B" w:rsidRDefault="000D684B">
            <w:pPr>
              <w:pStyle w:val="AbsatzTab12Pt1-1Kur"/>
            </w:pPr>
          </w:p>
        </w:tc>
      </w:tr>
      <w:tr w:rsidR="000D684B" w14:paraId="3F53FA0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17E978" w14:textId="77777777" w:rsidR="000D684B" w:rsidRDefault="000D684B">
            <w:pPr>
              <w:pStyle w:val="AbsatzTab12Pt1-1Kur"/>
            </w:pPr>
          </w:p>
        </w:tc>
        <w:tc>
          <w:tcPr>
            <w:tcW w:w="3969" w:type="dxa"/>
            <w:tcBorders>
              <w:top w:val="single" w:sz="4" w:space="0" w:color="auto"/>
              <w:left w:val="single" w:sz="4" w:space="0" w:color="auto"/>
              <w:bottom w:val="single" w:sz="4" w:space="0" w:color="auto"/>
              <w:right w:val="single" w:sz="4" w:space="0" w:color="auto"/>
            </w:tcBorders>
          </w:tcPr>
          <w:p w14:paraId="26649CE7" w14:textId="77777777" w:rsidR="000D684B" w:rsidRDefault="000D684B">
            <w:pPr>
              <w:pStyle w:val="AbsatzTab12Pt1-1Kur"/>
            </w:pPr>
          </w:p>
        </w:tc>
        <w:tc>
          <w:tcPr>
            <w:tcW w:w="1985" w:type="dxa"/>
            <w:tcBorders>
              <w:left w:val="single" w:sz="4" w:space="0" w:color="auto"/>
              <w:right w:val="single" w:sz="4" w:space="0" w:color="auto"/>
            </w:tcBorders>
          </w:tcPr>
          <w:p w14:paraId="7CE40A94" w14:textId="77777777" w:rsidR="000D684B" w:rsidRDefault="000D684B">
            <w:pPr>
              <w:pStyle w:val="AbsatzTab12Pt1-1Kur"/>
            </w:pPr>
          </w:p>
        </w:tc>
        <w:tc>
          <w:tcPr>
            <w:tcW w:w="1276" w:type="dxa"/>
            <w:tcBorders>
              <w:left w:val="single" w:sz="4" w:space="0" w:color="auto"/>
              <w:right w:val="single" w:sz="4" w:space="0" w:color="auto"/>
            </w:tcBorders>
          </w:tcPr>
          <w:p w14:paraId="5376C69A" w14:textId="77777777" w:rsidR="000D684B" w:rsidRDefault="000D684B">
            <w:pPr>
              <w:pStyle w:val="AbsatzTab12Pt1-1Kur"/>
            </w:pPr>
          </w:p>
        </w:tc>
        <w:tc>
          <w:tcPr>
            <w:tcW w:w="1417" w:type="dxa"/>
            <w:tcBorders>
              <w:left w:val="single" w:sz="4" w:space="0" w:color="auto"/>
              <w:right w:val="single" w:sz="4" w:space="0" w:color="auto"/>
            </w:tcBorders>
          </w:tcPr>
          <w:p w14:paraId="0EADDF16" w14:textId="77777777" w:rsidR="000D684B" w:rsidRDefault="000D684B" w:rsidP="00F25255">
            <w:pPr>
              <w:pStyle w:val="AbsatzTab12Pt1-1Kur"/>
              <w:keepNext/>
            </w:pPr>
          </w:p>
        </w:tc>
      </w:tr>
    </w:tbl>
    <w:p w14:paraId="14ADD090" w14:textId="379EE5AA" w:rsidR="00BD0F4D" w:rsidRPr="00BD0F4D" w:rsidRDefault="00F25255" w:rsidP="00F25255">
      <w:pPr>
        <w:pStyle w:val="Beschriftung"/>
      </w:pPr>
      <w:bookmarkStart w:id="60" w:name="_Toc129440256"/>
      <w:bookmarkEnd w:id="11"/>
      <w:bookmarkEnd w:id="12"/>
      <w:bookmarkEnd w:id="13"/>
      <w:r>
        <w:t xml:space="preserve">Tabelle </w:t>
      </w:r>
      <w:fldSimple w:instr=" SEQ Tabelle \* ARABIC ">
        <w:r>
          <w:rPr>
            <w:noProof/>
          </w:rPr>
          <w:t>12</w:t>
        </w:r>
      </w:fldSimple>
      <w:r w:rsidRPr="00983D48">
        <w:t>: Testplan</w:t>
      </w:r>
      <w:bookmarkEnd w:id="60"/>
    </w:p>
    <w:p w14:paraId="302C324D" w14:textId="77777777" w:rsidR="00BD0F4D" w:rsidRDefault="00BD0F4D">
      <w:pPr>
        <w:spacing w:after="0" w:line="240" w:lineRule="auto"/>
        <w:rPr>
          <w:rFonts w:ascii="Calibri Light" w:hAnsi="Calibri Light" w:cs="Arial"/>
          <w:b/>
          <w:color w:val="auto"/>
          <w:sz w:val="24"/>
          <w:szCs w:val="24"/>
          <w:lang w:eastAsia="de-DE"/>
        </w:rPr>
      </w:pPr>
      <w:bookmarkStart w:id="61" w:name="_Toc467679021"/>
      <w:bookmarkStart w:id="62" w:name="_Toc461648074"/>
      <w:bookmarkStart w:id="63" w:name="_Toc467846276"/>
      <w:bookmarkStart w:id="64" w:name="_Toc527983447"/>
      <w:bookmarkStart w:id="65" w:name="_Toc530490789"/>
      <w:bookmarkStart w:id="66" w:name="_Toc536453913"/>
      <w:r>
        <w:br w:type="page"/>
      </w:r>
    </w:p>
    <w:p w14:paraId="2AD33CE9" w14:textId="3007A405" w:rsidR="002051F7" w:rsidRDefault="00BC33AC" w:rsidP="002051F7">
      <w:pPr>
        <w:pStyle w:val="Inhaltsverzeichnis12"/>
        <w:spacing w:before="360"/>
      </w:pPr>
      <w:r>
        <w:lastRenderedPageBreak/>
        <w:t>Abkürzungen und Glossar</w:t>
      </w:r>
      <w:bookmarkEnd w:id="61"/>
      <w:bookmarkEnd w:id="62"/>
      <w:bookmarkEnd w:id="63"/>
      <w:bookmarkEnd w:id="64"/>
      <w:bookmarkEnd w:id="65"/>
      <w:bookmarkEnd w:id="6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912C53" w14:paraId="3137F496" w14:textId="77777777" w:rsidTr="002051F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7EE989F7" w14:textId="77777777" w:rsidR="000D684B" w:rsidRDefault="00BC33AC">
            <w:pPr>
              <w:pStyle w:val="AbsatzTab12PtTitel"/>
            </w:pPr>
            <w:r>
              <w:t>Abkürzung / Fachwort</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605ED5AB" w14:textId="77777777" w:rsidR="000D684B" w:rsidRDefault="00BC33AC">
            <w:pPr>
              <w:pStyle w:val="AbsatzTab12PtTitel"/>
            </w:pPr>
            <w:r>
              <w:t>Erläuterung</w:t>
            </w:r>
          </w:p>
        </w:tc>
      </w:tr>
      <w:tr w:rsidR="000D684B" w14:paraId="5809D7C0" w14:textId="77777777" w:rsidTr="002051F7">
        <w:tc>
          <w:tcPr>
            <w:tcW w:w="2551" w:type="dxa"/>
            <w:tcBorders>
              <w:top w:val="single" w:sz="4" w:space="0" w:color="auto"/>
              <w:left w:val="single" w:sz="4" w:space="0" w:color="auto"/>
              <w:bottom w:val="single" w:sz="4" w:space="0" w:color="auto"/>
              <w:right w:val="single" w:sz="4" w:space="0" w:color="auto"/>
            </w:tcBorders>
            <w:hideMark/>
          </w:tcPr>
          <w:p w14:paraId="4AAEF4CF" w14:textId="77777777" w:rsidR="000D684B" w:rsidRDefault="00BC33AC">
            <w:pPr>
              <w:pStyle w:val="AbsatzTab11Pt1-1"/>
            </w:pPr>
            <w:r>
              <w:t>HERMES</w:t>
            </w:r>
          </w:p>
        </w:tc>
        <w:tc>
          <w:tcPr>
            <w:tcW w:w="6659" w:type="dxa"/>
            <w:tcBorders>
              <w:top w:val="single" w:sz="4" w:space="0" w:color="auto"/>
              <w:left w:val="single" w:sz="4" w:space="0" w:color="auto"/>
              <w:bottom w:val="single" w:sz="4" w:space="0" w:color="auto"/>
              <w:right w:val="single" w:sz="4" w:space="0" w:color="auto"/>
            </w:tcBorders>
            <w:hideMark/>
          </w:tcPr>
          <w:p w14:paraId="34F28CA1" w14:textId="77777777" w:rsidR="000D684B" w:rsidRDefault="00BC33AC">
            <w:pPr>
              <w:pStyle w:val="AbsatzTab11Pt1-1"/>
            </w:pPr>
            <w:r>
              <w:t>Vorgehensmethodik für Projekte und Programme</w:t>
            </w:r>
            <w:r>
              <w:tab/>
            </w:r>
            <w:r>
              <w:br/>
              <w:t>HERMES 5 ist ein eCH Standard</w:t>
            </w:r>
          </w:p>
        </w:tc>
      </w:tr>
      <w:tr w:rsidR="000D684B" w14:paraId="13B5FF19" w14:textId="77777777" w:rsidTr="002051F7">
        <w:tc>
          <w:tcPr>
            <w:tcW w:w="2551" w:type="dxa"/>
            <w:tcBorders>
              <w:top w:val="single" w:sz="4" w:space="0" w:color="auto"/>
              <w:left w:val="single" w:sz="4" w:space="0" w:color="auto"/>
              <w:bottom w:val="single" w:sz="4" w:space="0" w:color="auto"/>
              <w:right w:val="single" w:sz="4" w:space="0" w:color="auto"/>
            </w:tcBorders>
          </w:tcPr>
          <w:p w14:paraId="0CA6C3BC" w14:textId="366DD6A4" w:rsidR="000D684B" w:rsidRDefault="00F65BFF">
            <w:pPr>
              <w:pStyle w:val="AbsatzTab11Pt1-1"/>
            </w:pPr>
            <w:r>
              <w:t>VM</w:t>
            </w:r>
          </w:p>
        </w:tc>
        <w:tc>
          <w:tcPr>
            <w:tcW w:w="6659" w:type="dxa"/>
            <w:tcBorders>
              <w:top w:val="single" w:sz="4" w:space="0" w:color="auto"/>
              <w:left w:val="single" w:sz="4" w:space="0" w:color="auto"/>
              <w:bottom w:val="single" w:sz="4" w:space="0" w:color="auto"/>
              <w:right w:val="single" w:sz="4" w:space="0" w:color="auto"/>
            </w:tcBorders>
          </w:tcPr>
          <w:p w14:paraId="74AFB4BF" w14:textId="1D2EADE1" w:rsidR="000D684B" w:rsidRDefault="00F65BFF">
            <w:pPr>
              <w:pStyle w:val="AbsatzTab11Pt1-1"/>
            </w:pPr>
            <w:r>
              <w:t>Virtuelle Maschine</w:t>
            </w:r>
          </w:p>
        </w:tc>
      </w:tr>
      <w:tr w:rsidR="000D684B" w14:paraId="1D61E347" w14:textId="77777777" w:rsidTr="002051F7">
        <w:tc>
          <w:tcPr>
            <w:tcW w:w="2551" w:type="dxa"/>
            <w:tcBorders>
              <w:top w:val="single" w:sz="4" w:space="0" w:color="auto"/>
              <w:left w:val="single" w:sz="4" w:space="0" w:color="auto"/>
              <w:bottom w:val="single" w:sz="4" w:space="0" w:color="auto"/>
              <w:right w:val="single" w:sz="4" w:space="0" w:color="auto"/>
            </w:tcBorders>
          </w:tcPr>
          <w:p w14:paraId="4808115D" w14:textId="154E6708" w:rsidR="000D684B" w:rsidRDefault="00F65BFF">
            <w:pPr>
              <w:pStyle w:val="AbsatzTab11Pt1-1"/>
            </w:pPr>
            <w:r>
              <w:t>SQL</w:t>
            </w:r>
          </w:p>
        </w:tc>
        <w:tc>
          <w:tcPr>
            <w:tcW w:w="6659" w:type="dxa"/>
            <w:tcBorders>
              <w:top w:val="single" w:sz="4" w:space="0" w:color="auto"/>
              <w:left w:val="single" w:sz="4" w:space="0" w:color="auto"/>
              <w:bottom w:val="single" w:sz="4" w:space="0" w:color="auto"/>
              <w:right w:val="single" w:sz="4" w:space="0" w:color="auto"/>
            </w:tcBorders>
          </w:tcPr>
          <w:p w14:paraId="788EE7DC" w14:textId="2CC129FB" w:rsidR="000D684B" w:rsidRDefault="00F65BFF">
            <w:pPr>
              <w:pStyle w:val="AbsatzTab11Pt1-1"/>
            </w:pPr>
            <w:r>
              <w:t>S</w:t>
            </w:r>
            <w:r w:rsidR="00656FC1">
              <w:t>tructured Query Language</w:t>
            </w:r>
          </w:p>
        </w:tc>
      </w:tr>
      <w:tr w:rsidR="000D684B" w14:paraId="0AC6B586" w14:textId="77777777" w:rsidTr="002051F7">
        <w:tc>
          <w:tcPr>
            <w:tcW w:w="2551" w:type="dxa"/>
            <w:tcBorders>
              <w:top w:val="single" w:sz="4" w:space="0" w:color="auto"/>
              <w:left w:val="single" w:sz="4" w:space="0" w:color="auto"/>
              <w:bottom w:val="single" w:sz="4" w:space="0" w:color="auto"/>
              <w:right w:val="single" w:sz="4" w:space="0" w:color="auto"/>
            </w:tcBorders>
          </w:tcPr>
          <w:p w14:paraId="4F58D41D" w14:textId="77777777" w:rsidR="000D684B" w:rsidRDefault="000D684B">
            <w:pPr>
              <w:pStyle w:val="AbsatzTab11Pt1-1"/>
            </w:pPr>
          </w:p>
        </w:tc>
        <w:tc>
          <w:tcPr>
            <w:tcW w:w="6659" w:type="dxa"/>
            <w:tcBorders>
              <w:top w:val="single" w:sz="4" w:space="0" w:color="auto"/>
              <w:left w:val="single" w:sz="4" w:space="0" w:color="auto"/>
              <w:bottom w:val="single" w:sz="4" w:space="0" w:color="auto"/>
              <w:right w:val="single" w:sz="4" w:space="0" w:color="auto"/>
            </w:tcBorders>
          </w:tcPr>
          <w:p w14:paraId="1DCE34A7" w14:textId="77777777" w:rsidR="000D684B" w:rsidRDefault="000D684B">
            <w:pPr>
              <w:pStyle w:val="AbsatzTab11Pt1-1"/>
            </w:pPr>
          </w:p>
        </w:tc>
      </w:tr>
      <w:tr w:rsidR="000D684B" w14:paraId="511BF996" w14:textId="77777777" w:rsidTr="002051F7">
        <w:tc>
          <w:tcPr>
            <w:tcW w:w="2551" w:type="dxa"/>
            <w:tcBorders>
              <w:top w:val="single" w:sz="4" w:space="0" w:color="auto"/>
              <w:left w:val="single" w:sz="4" w:space="0" w:color="auto"/>
              <w:bottom w:val="single" w:sz="4" w:space="0" w:color="auto"/>
              <w:right w:val="single" w:sz="4" w:space="0" w:color="auto"/>
            </w:tcBorders>
          </w:tcPr>
          <w:p w14:paraId="042E9AC4" w14:textId="77777777" w:rsidR="000D684B" w:rsidRDefault="000D684B">
            <w:pPr>
              <w:pStyle w:val="AbsatzTab11Pt1-1"/>
            </w:pPr>
          </w:p>
        </w:tc>
        <w:tc>
          <w:tcPr>
            <w:tcW w:w="6659" w:type="dxa"/>
            <w:tcBorders>
              <w:top w:val="single" w:sz="4" w:space="0" w:color="auto"/>
              <w:left w:val="single" w:sz="4" w:space="0" w:color="auto"/>
              <w:bottom w:val="single" w:sz="4" w:space="0" w:color="auto"/>
              <w:right w:val="single" w:sz="4" w:space="0" w:color="auto"/>
            </w:tcBorders>
          </w:tcPr>
          <w:p w14:paraId="0AF416D1" w14:textId="77777777" w:rsidR="000D684B" w:rsidRDefault="000D684B">
            <w:pPr>
              <w:pStyle w:val="AbsatzTab11Pt1-1"/>
            </w:pPr>
          </w:p>
        </w:tc>
      </w:tr>
      <w:tr w:rsidR="000D684B" w14:paraId="4039BA0D" w14:textId="77777777" w:rsidTr="002051F7">
        <w:tc>
          <w:tcPr>
            <w:tcW w:w="2551" w:type="dxa"/>
            <w:tcBorders>
              <w:top w:val="single" w:sz="4" w:space="0" w:color="auto"/>
              <w:left w:val="single" w:sz="4" w:space="0" w:color="auto"/>
              <w:bottom w:val="single" w:sz="4" w:space="0" w:color="auto"/>
              <w:right w:val="single" w:sz="4" w:space="0" w:color="auto"/>
            </w:tcBorders>
          </w:tcPr>
          <w:p w14:paraId="3942C908" w14:textId="77777777" w:rsidR="000D684B" w:rsidRDefault="000D684B">
            <w:pPr>
              <w:pStyle w:val="AbsatzTab11Pt1-1"/>
            </w:pPr>
          </w:p>
        </w:tc>
        <w:tc>
          <w:tcPr>
            <w:tcW w:w="6659" w:type="dxa"/>
            <w:tcBorders>
              <w:top w:val="single" w:sz="4" w:space="0" w:color="auto"/>
              <w:left w:val="single" w:sz="4" w:space="0" w:color="auto"/>
              <w:bottom w:val="single" w:sz="4" w:space="0" w:color="auto"/>
              <w:right w:val="single" w:sz="4" w:space="0" w:color="auto"/>
            </w:tcBorders>
          </w:tcPr>
          <w:p w14:paraId="52271411" w14:textId="77777777" w:rsidR="000D684B" w:rsidRDefault="000D684B">
            <w:pPr>
              <w:pStyle w:val="AbsatzTab11Pt1-1"/>
            </w:pPr>
          </w:p>
        </w:tc>
      </w:tr>
      <w:tr w:rsidR="000D684B" w14:paraId="3737B913" w14:textId="77777777" w:rsidTr="002051F7">
        <w:tc>
          <w:tcPr>
            <w:tcW w:w="2551" w:type="dxa"/>
            <w:tcBorders>
              <w:top w:val="single" w:sz="4" w:space="0" w:color="auto"/>
              <w:left w:val="single" w:sz="4" w:space="0" w:color="auto"/>
              <w:bottom w:val="single" w:sz="4" w:space="0" w:color="auto"/>
              <w:right w:val="single" w:sz="4" w:space="0" w:color="auto"/>
            </w:tcBorders>
          </w:tcPr>
          <w:p w14:paraId="01A35174" w14:textId="77777777" w:rsidR="000D684B" w:rsidRDefault="000D684B">
            <w:pPr>
              <w:pStyle w:val="AbsatzTab11Pt1-1"/>
            </w:pPr>
          </w:p>
        </w:tc>
        <w:tc>
          <w:tcPr>
            <w:tcW w:w="6659" w:type="dxa"/>
            <w:tcBorders>
              <w:top w:val="single" w:sz="4" w:space="0" w:color="auto"/>
              <w:left w:val="single" w:sz="4" w:space="0" w:color="auto"/>
              <w:bottom w:val="single" w:sz="4" w:space="0" w:color="auto"/>
              <w:right w:val="single" w:sz="4" w:space="0" w:color="auto"/>
            </w:tcBorders>
          </w:tcPr>
          <w:p w14:paraId="7178829D" w14:textId="77777777" w:rsidR="000D684B" w:rsidRDefault="000D684B">
            <w:pPr>
              <w:pStyle w:val="AbsatzTab11Pt1-1"/>
            </w:pPr>
          </w:p>
        </w:tc>
      </w:tr>
      <w:tr w:rsidR="000D684B" w14:paraId="09603701" w14:textId="77777777" w:rsidTr="002051F7">
        <w:tc>
          <w:tcPr>
            <w:tcW w:w="2551" w:type="dxa"/>
            <w:tcBorders>
              <w:top w:val="single" w:sz="4" w:space="0" w:color="auto"/>
              <w:left w:val="single" w:sz="4" w:space="0" w:color="auto"/>
              <w:bottom w:val="single" w:sz="4" w:space="0" w:color="auto"/>
              <w:right w:val="single" w:sz="4" w:space="0" w:color="auto"/>
            </w:tcBorders>
          </w:tcPr>
          <w:p w14:paraId="6FC3CC77" w14:textId="77777777" w:rsidR="000D684B" w:rsidRDefault="000D684B">
            <w:pPr>
              <w:pStyle w:val="AbsatzTab11Pt1-1"/>
            </w:pPr>
          </w:p>
        </w:tc>
        <w:tc>
          <w:tcPr>
            <w:tcW w:w="6659" w:type="dxa"/>
            <w:tcBorders>
              <w:top w:val="single" w:sz="4" w:space="0" w:color="auto"/>
              <w:left w:val="single" w:sz="4" w:space="0" w:color="auto"/>
              <w:bottom w:val="single" w:sz="4" w:space="0" w:color="auto"/>
              <w:right w:val="single" w:sz="4" w:space="0" w:color="auto"/>
            </w:tcBorders>
          </w:tcPr>
          <w:p w14:paraId="4587E4C5" w14:textId="77777777" w:rsidR="000D684B" w:rsidRDefault="000D684B">
            <w:pPr>
              <w:pStyle w:val="AbsatzTab11Pt1-1"/>
            </w:pPr>
          </w:p>
        </w:tc>
      </w:tr>
      <w:tr w:rsidR="000D684B" w14:paraId="0A3E865E" w14:textId="77777777" w:rsidTr="002051F7">
        <w:tc>
          <w:tcPr>
            <w:tcW w:w="2551" w:type="dxa"/>
            <w:tcBorders>
              <w:top w:val="single" w:sz="4" w:space="0" w:color="auto"/>
              <w:left w:val="single" w:sz="4" w:space="0" w:color="auto"/>
              <w:bottom w:val="single" w:sz="4" w:space="0" w:color="auto"/>
              <w:right w:val="single" w:sz="4" w:space="0" w:color="auto"/>
            </w:tcBorders>
          </w:tcPr>
          <w:p w14:paraId="4B2AE83F" w14:textId="77777777" w:rsidR="000D684B" w:rsidRDefault="000D684B">
            <w:pPr>
              <w:pStyle w:val="AbsatzTab11Pt1-1"/>
            </w:pPr>
          </w:p>
        </w:tc>
        <w:tc>
          <w:tcPr>
            <w:tcW w:w="6659" w:type="dxa"/>
            <w:tcBorders>
              <w:top w:val="single" w:sz="4" w:space="0" w:color="auto"/>
              <w:left w:val="single" w:sz="4" w:space="0" w:color="auto"/>
              <w:bottom w:val="single" w:sz="4" w:space="0" w:color="auto"/>
              <w:right w:val="single" w:sz="4" w:space="0" w:color="auto"/>
            </w:tcBorders>
          </w:tcPr>
          <w:p w14:paraId="481C8C48" w14:textId="77777777" w:rsidR="000D684B" w:rsidRDefault="000D684B">
            <w:pPr>
              <w:pStyle w:val="AbsatzTab11Pt1-1"/>
            </w:pPr>
          </w:p>
        </w:tc>
      </w:tr>
      <w:tr w:rsidR="000D684B" w14:paraId="68E894D0" w14:textId="77777777" w:rsidTr="002051F7">
        <w:tc>
          <w:tcPr>
            <w:tcW w:w="2551" w:type="dxa"/>
            <w:tcBorders>
              <w:top w:val="single" w:sz="4" w:space="0" w:color="auto"/>
              <w:left w:val="single" w:sz="4" w:space="0" w:color="auto"/>
              <w:bottom w:val="single" w:sz="4" w:space="0" w:color="auto"/>
              <w:right w:val="single" w:sz="4" w:space="0" w:color="auto"/>
            </w:tcBorders>
          </w:tcPr>
          <w:p w14:paraId="1BB58052" w14:textId="77777777" w:rsidR="000D684B" w:rsidRDefault="000D684B">
            <w:pPr>
              <w:pStyle w:val="AbsatzTab11Pt1-1"/>
            </w:pPr>
          </w:p>
        </w:tc>
        <w:tc>
          <w:tcPr>
            <w:tcW w:w="6659" w:type="dxa"/>
            <w:tcBorders>
              <w:top w:val="single" w:sz="4" w:space="0" w:color="auto"/>
              <w:left w:val="single" w:sz="4" w:space="0" w:color="auto"/>
              <w:bottom w:val="single" w:sz="4" w:space="0" w:color="auto"/>
              <w:right w:val="single" w:sz="4" w:space="0" w:color="auto"/>
            </w:tcBorders>
          </w:tcPr>
          <w:p w14:paraId="1D0877CC" w14:textId="77777777" w:rsidR="000D684B" w:rsidRDefault="000D684B">
            <w:pPr>
              <w:pStyle w:val="AbsatzTab11Pt1-1"/>
            </w:pPr>
          </w:p>
        </w:tc>
      </w:tr>
      <w:tr w:rsidR="000D684B" w14:paraId="054B8548" w14:textId="77777777" w:rsidTr="002051F7">
        <w:tc>
          <w:tcPr>
            <w:tcW w:w="2551" w:type="dxa"/>
            <w:tcBorders>
              <w:top w:val="single" w:sz="4" w:space="0" w:color="auto"/>
              <w:left w:val="single" w:sz="4" w:space="0" w:color="auto"/>
              <w:bottom w:val="single" w:sz="4" w:space="0" w:color="auto"/>
              <w:right w:val="single" w:sz="4" w:space="0" w:color="auto"/>
            </w:tcBorders>
          </w:tcPr>
          <w:p w14:paraId="3DA1E93F" w14:textId="77777777" w:rsidR="000D684B" w:rsidRDefault="000D684B">
            <w:pPr>
              <w:pStyle w:val="AbsatzTab11Pt1-1"/>
            </w:pPr>
          </w:p>
        </w:tc>
        <w:tc>
          <w:tcPr>
            <w:tcW w:w="6659" w:type="dxa"/>
            <w:tcBorders>
              <w:top w:val="single" w:sz="4" w:space="0" w:color="auto"/>
              <w:left w:val="single" w:sz="4" w:space="0" w:color="auto"/>
              <w:bottom w:val="single" w:sz="4" w:space="0" w:color="auto"/>
              <w:right w:val="single" w:sz="4" w:space="0" w:color="auto"/>
            </w:tcBorders>
          </w:tcPr>
          <w:p w14:paraId="077DEF21" w14:textId="77777777" w:rsidR="000D684B" w:rsidRDefault="000D684B">
            <w:pPr>
              <w:pStyle w:val="AbsatzTab11Pt1-1"/>
            </w:pPr>
          </w:p>
        </w:tc>
      </w:tr>
      <w:tr w:rsidR="000D684B" w14:paraId="78D22098" w14:textId="77777777" w:rsidTr="002051F7">
        <w:tc>
          <w:tcPr>
            <w:tcW w:w="2551" w:type="dxa"/>
            <w:tcBorders>
              <w:top w:val="single" w:sz="4" w:space="0" w:color="auto"/>
              <w:left w:val="single" w:sz="4" w:space="0" w:color="auto"/>
              <w:bottom w:val="single" w:sz="4" w:space="0" w:color="auto"/>
              <w:right w:val="single" w:sz="4" w:space="0" w:color="auto"/>
            </w:tcBorders>
          </w:tcPr>
          <w:p w14:paraId="3D44C8CA" w14:textId="77777777" w:rsidR="000D684B" w:rsidRDefault="000D684B">
            <w:pPr>
              <w:pStyle w:val="AbsatzTab11Pt1-1"/>
            </w:pPr>
          </w:p>
        </w:tc>
        <w:tc>
          <w:tcPr>
            <w:tcW w:w="6659" w:type="dxa"/>
            <w:tcBorders>
              <w:top w:val="single" w:sz="4" w:space="0" w:color="auto"/>
              <w:left w:val="single" w:sz="4" w:space="0" w:color="auto"/>
              <w:bottom w:val="single" w:sz="4" w:space="0" w:color="auto"/>
              <w:right w:val="single" w:sz="4" w:space="0" w:color="auto"/>
            </w:tcBorders>
          </w:tcPr>
          <w:p w14:paraId="12D7B89D" w14:textId="77777777" w:rsidR="000D684B" w:rsidRDefault="000D684B" w:rsidP="002C0AA9">
            <w:pPr>
              <w:pStyle w:val="AbsatzTab11Pt1-1"/>
              <w:keepNext/>
            </w:pPr>
          </w:p>
        </w:tc>
      </w:tr>
    </w:tbl>
    <w:p w14:paraId="039FCD9E" w14:textId="7D05CDA5" w:rsidR="002C0AA9" w:rsidRDefault="002C0AA9">
      <w:pPr>
        <w:pStyle w:val="Beschriftung"/>
      </w:pPr>
      <w:bookmarkStart w:id="67" w:name="_Toc467690566"/>
      <w:bookmarkStart w:id="68" w:name="_Toc129440257"/>
      <w:r>
        <w:t xml:space="preserve">Tabelle </w:t>
      </w:r>
      <w:r w:rsidR="00BC33AC">
        <w:fldChar w:fldCharType="begin"/>
      </w:r>
      <w:r w:rsidR="00BC33AC">
        <w:instrText xml:space="preserve"> SEQ Tabelle \* ARABIC </w:instrText>
      </w:r>
      <w:r w:rsidR="00BC33AC">
        <w:fldChar w:fldCharType="separate"/>
      </w:r>
      <w:r w:rsidR="00F25255">
        <w:rPr>
          <w:noProof/>
        </w:rPr>
        <w:t>13</w:t>
      </w:r>
      <w:r w:rsidR="00BC33AC">
        <w:rPr>
          <w:noProof/>
        </w:rPr>
        <w:fldChar w:fldCharType="end"/>
      </w:r>
      <w:r>
        <w:t xml:space="preserve">: </w:t>
      </w:r>
      <w:r w:rsidRPr="00E157B3">
        <w:t>Abkürzungen und Glossar</w:t>
      </w:r>
      <w:bookmarkEnd w:id="68"/>
    </w:p>
    <w:bookmarkEnd w:id="67"/>
    <w:p w14:paraId="24E29053" w14:textId="77777777" w:rsidR="000D684B" w:rsidRDefault="000D684B">
      <w:pPr>
        <w:pStyle w:val="Absatz0Pt"/>
        <w:pageBreakBefore/>
      </w:pPr>
    </w:p>
    <w:p w14:paraId="22C79606" w14:textId="77777777" w:rsidR="000D684B" w:rsidRDefault="00BC33AC">
      <w:pPr>
        <w:pStyle w:val="Inhaltsverzeichnis"/>
      </w:pPr>
      <w:bookmarkStart w:id="69" w:name="_Toc530490790"/>
      <w:bookmarkStart w:id="70" w:name="_Toc536453914"/>
      <w:r>
        <w:t>Inhaltsverzeichnis</w:t>
      </w:r>
      <w:bookmarkEnd w:id="69"/>
      <w:bookmarkEnd w:id="70"/>
    </w:p>
    <w:bookmarkStart w:id="71" w:name="_Toc467678976"/>
    <w:bookmarkStart w:id="72" w:name="_Toc451800035"/>
    <w:bookmarkStart w:id="73" w:name="_Toc467846253"/>
    <w:bookmarkStart w:id="74" w:name="_Toc527983449"/>
    <w:bookmarkStart w:id="75" w:name="_Toc530490791"/>
    <w:p w14:paraId="5DD31DCC" w14:textId="77777777" w:rsidR="000D684B" w:rsidRDefault="00BC33AC">
      <w:pPr>
        <w:pStyle w:val="Verzeichnis8"/>
        <w:rPr>
          <w:rFonts w:asciiTheme="minorHAnsi" w:eastAsiaTheme="minorEastAsia" w:hAnsiTheme="minorHAnsi" w:cstheme="minorBidi"/>
          <w:i w:val="0"/>
          <w:sz w:val="22"/>
          <w:szCs w:val="22"/>
        </w:rPr>
      </w:pPr>
      <w:r>
        <w:rPr>
          <w:i w:val="0"/>
        </w:rPr>
        <w:fldChar w:fldCharType="begin"/>
      </w:r>
      <w:r>
        <w:rPr>
          <w:i w:val="0"/>
        </w:rPr>
        <w:instrText xml:space="preserve"> TOC \o "1-4" \t "Überschrift 8;1;Überschrift 9;2;Inhaltsverzeichnis;7;Inhaltsverzeichnis 12;8;Checkliste;1;Titel-Überschrift;9" </w:instrText>
      </w:r>
      <w:r>
        <w:rPr>
          <w:i w:val="0"/>
        </w:rPr>
        <w:fldChar w:fldCharType="separate"/>
      </w:r>
      <w:r>
        <w:t>Änderungsverzeichnis</w:t>
      </w:r>
      <w:r>
        <w:tab/>
      </w:r>
      <w:r>
        <w:fldChar w:fldCharType="begin"/>
      </w:r>
      <w:r>
        <w:instrText xml:space="preserve"> PAGEREF _Toc536453892 \h </w:instrText>
      </w:r>
      <w:r>
        <w:fldChar w:fldCharType="separate"/>
      </w:r>
      <w:r>
        <w:t>1</w:t>
      </w:r>
      <w:r>
        <w:fldChar w:fldCharType="end"/>
      </w:r>
    </w:p>
    <w:p w14:paraId="072B0F1A" w14:textId="77777777" w:rsidR="000D684B" w:rsidRDefault="00BC33AC">
      <w:pPr>
        <w:pStyle w:val="Verzeichnis8"/>
        <w:rPr>
          <w:rFonts w:asciiTheme="minorHAnsi" w:eastAsiaTheme="minorEastAsia" w:hAnsiTheme="minorHAnsi" w:cstheme="minorBidi"/>
          <w:i w:val="0"/>
          <w:sz w:val="22"/>
          <w:szCs w:val="22"/>
        </w:rPr>
      </w:pPr>
      <w:r>
        <w:t>Beschreibung</w:t>
      </w:r>
      <w:r>
        <w:tab/>
      </w:r>
      <w:r>
        <w:fldChar w:fldCharType="begin"/>
      </w:r>
      <w:r>
        <w:instrText xml:space="preserve"> PAGEREF _Toc536453893 \h </w:instrText>
      </w:r>
      <w:r>
        <w:fldChar w:fldCharType="separate"/>
      </w:r>
      <w:r>
        <w:t>1</w:t>
      </w:r>
      <w:r>
        <w:fldChar w:fldCharType="end"/>
      </w:r>
    </w:p>
    <w:p w14:paraId="19EF12D1" w14:textId="77777777" w:rsidR="000D684B" w:rsidRDefault="00BC33AC">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Testziele</w:t>
      </w:r>
      <w:r>
        <w:tab/>
      </w:r>
      <w:r>
        <w:fldChar w:fldCharType="begin"/>
      </w:r>
      <w:r>
        <w:instrText xml:space="preserve"> PAGEREF _Toc536453894 \h </w:instrText>
      </w:r>
      <w:r>
        <w:fldChar w:fldCharType="separate"/>
      </w:r>
      <w:r>
        <w:t>2</w:t>
      </w:r>
      <w:r>
        <w:fldChar w:fldCharType="end"/>
      </w:r>
    </w:p>
    <w:p w14:paraId="03B1A283" w14:textId="77777777" w:rsidR="000D684B" w:rsidRDefault="00BC33AC">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Teststrategie und Teststufen</w:t>
      </w:r>
      <w:r>
        <w:tab/>
      </w:r>
      <w:r>
        <w:fldChar w:fldCharType="begin"/>
      </w:r>
      <w:r>
        <w:instrText xml:space="preserve"> PAGEREF _Toc536453895 \h </w:instrText>
      </w:r>
      <w:r>
        <w:fldChar w:fldCharType="separate"/>
      </w:r>
      <w:r>
        <w:t>2</w:t>
      </w:r>
      <w:r>
        <w:fldChar w:fldCharType="end"/>
      </w:r>
    </w:p>
    <w:p w14:paraId="50B4331C" w14:textId="77777777" w:rsidR="000D684B" w:rsidRDefault="00BC33AC">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Testobjekte</w:t>
      </w:r>
      <w:r>
        <w:tab/>
      </w:r>
      <w:r>
        <w:fldChar w:fldCharType="begin"/>
      </w:r>
      <w:r>
        <w:instrText xml:space="preserve"> PAGEREF _Toc536453896 \h </w:instrText>
      </w:r>
      <w:r>
        <w:fldChar w:fldCharType="separate"/>
      </w:r>
      <w:r>
        <w:t>2</w:t>
      </w:r>
      <w:r>
        <w:fldChar w:fldCharType="end"/>
      </w:r>
    </w:p>
    <w:p w14:paraId="2C19A9DE" w14:textId="77777777" w:rsidR="000D684B" w:rsidRDefault="00BC33AC">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Testarten</w:t>
      </w:r>
      <w:r>
        <w:tab/>
      </w:r>
      <w:r>
        <w:fldChar w:fldCharType="begin"/>
      </w:r>
      <w:r>
        <w:instrText xml:space="preserve"> PAGEREF _Toc536453897 \h </w:instrText>
      </w:r>
      <w:r>
        <w:fldChar w:fldCharType="separate"/>
      </w:r>
      <w:r>
        <w:t>2</w:t>
      </w:r>
      <w:r>
        <w:fldChar w:fldCharType="end"/>
      </w:r>
    </w:p>
    <w:p w14:paraId="6F966451" w14:textId="77777777" w:rsidR="000D684B" w:rsidRDefault="00BC33AC">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Testabdeckung</w:t>
      </w:r>
      <w:r>
        <w:tab/>
      </w:r>
      <w:r>
        <w:fldChar w:fldCharType="begin"/>
      </w:r>
      <w:r>
        <w:instrText xml:space="preserve"> PAGEREF _Toc536453898 \h </w:instrText>
      </w:r>
      <w:r>
        <w:fldChar w:fldCharType="separate"/>
      </w:r>
      <w:r>
        <w:t>3</w:t>
      </w:r>
      <w:r>
        <w:fldChar w:fldCharType="end"/>
      </w:r>
    </w:p>
    <w:p w14:paraId="779359E1" w14:textId="77777777" w:rsidR="000D684B" w:rsidRDefault="00BC33AC">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Übersicht Testfälle</w:t>
      </w:r>
      <w:r>
        <w:tab/>
      </w:r>
      <w:r>
        <w:fldChar w:fldCharType="begin"/>
      </w:r>
      <w:r>
        <w:instrText xml:space="preserve"> PAGEREF _Toc536453899 \h </w:instrText>
      </w:r>
      <w:r>
        <w:fldChar w:fldCharType="separate"/>
      </w:r>
      <w:r>
        <w:t>3</w:t>
      </w:r>
      <w:r>
        <w:fldChar w:fldCharType="end"/>
      </w:r>
    </w:p>
    <w:p w14:paraId="6AEC00A6" w14:textId="77777777" w:rsidR="000D684B" w:rsidRDefault="00BC33AC">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Beurteilung Testziele und Testabdeckung</w:t>
      </w:r>
      <w:r>
        <w:tab/>
      </w:r>
      <w:r>
        <w:fldChar w:fldCharType="begin"/>
      </w:r>
      <w:r>
        <w:instrText xml:space="preserve"> PAGEREF _Toc536453900 \h </w:instrText>
      </w:r>
      <w:r>
        <w:fldChar w:fldCharType="separate"/>
      </w:r>
      <w:r>
        <w:t>3</w:t>
      </w:r>
      <w:r>
        <w:fldChar w:fldCharType="end"/>
      </w:r>
    </w:p>
    <w:p w14:paraId="7AE1E081" w14:textId="77777777" w:rsidR="000D684B" w:rsidRDefault="00BC33AC">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Testrahmen</w:t>
      </w:r>
      <w:r>
        <w:tab/>
      </w:r>
      <w:r>
        <w:fldChar w:fldCharType="begin"/>
      </w:r>
      <w:r>
        <w:instrText xml:space="preserve"> PAGEREF _Toc536453901 \h </w:instrText>
      </w:r>
      <w:r>
        <w:fldChar w:fldCharType="separate"/>
      </w:r>
      <w:r>
        <w:t>3</w:t>
      </w:r>
      <w:r>
        <w:fldChar w:fldCharType="end"/>
      </w:r>
    </w:p>
    <w:p w14:paraId="466EACF9" w14:textId="77777777" w:rsidR="000D684B" w:rsidRDefault="00BC33AC">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Testvoraussetzungen</w:t>
      </w:r>
      <w:r>
        <w:tab/>
      </w:r>
      <w:r>
        <w:fldChar w:fldCharType="begin"/>
      </w:r>
      <w:r>
        <w:instrText xml:space="preserve"> PAGEREF _Toc536453902 \h </w:instrText>
      </w:r>
      <w:r>
        <w:fldChar w:fldCharType="separate"/>
      </w:r>
      <w:r>
        <w:t>3</w:t>
      </w:r>
      <w:r>
        <w:fldChar w:fldCharType="end"/>
      </w:r>
    </w:p>
    <w:p w14:paraId="1EEEACE4" w14:textId="77777777" w:rsidR="000D684B" w:rsidRDefault="00BC33AC">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Mängelklassifizierung</w:t>
      </w:r>
      <w:r>
        <w:tab/>
      </w:r>
      <w:r>
        <w:fldChar w:fldCharType="begin"/>
      </w:r>
      <w:r>
        <w:instrText xml:space="preserve"> PAGEREF _Toc536453903 \h </w:instrText>
      </w:r>
      <w:r>
        <w:fldChar w:fldCharType="separate"/>
      </w:r>
      <w:r>
        <w:t>3</w:t>
      </w:r>
      <w:r>
        <w:fldChar w:fldCharType="end"/>
      </w:r>
    </w:p>
    <w:p w14:paraId="456B77E7" w14:textId="77777777" w:rsidR="000D684B" w:rsidRDefault="00BC33AC">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Start- und Abbruchbedingungen</w:t>
      </w:r>
      <w:r>
        <w:tab/>
      </w:r>
      <w:r>
        <w:fldChar w:fldCharType="begin"/>
      </w:r>
      <w:r>
        <w:instrText xml:space="preserve"> PAGEREF _Toc536453904 \h </w:instrText>
      </w:r>
      <w:r>
        <w:fldChar w:fldCharType="separate"/>
      </w:r>
      <w:r>
        <w:t>3</w:t>
      </w:r>
      <w:r>
        <w:fldChar w:fldCharType="end"/>
      </w:r>
    </w:p>
    <w:p w14:paraId="46E3A0ED" w14:textId="77777777" w:rsidR="000D684B" w:rsidRDefault="00BC33AC">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Testumgebung</w:t>
      </w:r>
      <w:r>
        <w:tab/>
      </w:r>
      <w:r>
        <w:fldChar w:fldCharType="begin"/>
      </w:r>
      <w:r>
        <w:instrText xml:space="preserve"> PAGEREF _Toc536453905 \h </w:instrText>
      </w:r>
      <w:r>
        <w:fldChar w:fldCharType="separate"/>
      </w:r>
      <w:r>
        <w:t>3</w:t>
      </w:r>
      <w:r>
        <w:fldChar w:fldCharType="end"/>
      </w:r>
    </w:p>
    <w:p w14:paraId="25A16CEE" w14:textId="77777777" w:rsidR="000D684B" w:rsidRDefault="00BC33AC">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Testinfrastruktur</w:t>
      </w:r>
      <w:r>
        <w:tab/>
      </w:r>
      <w:r>
        <w:fldChar w:fldCharType="begin"/>
      </w:r>
      <w:r>
        <w:instrText xml:space="preserve"> PAGEREF _Toc536453906 \h </w:instrText>
      </w:r>
      <w:r>
        <w:fldChar w:fldCharType="separate"/>
      </w:r>
      <w:r>
        <w:t>4</w:t>
      </w:r>
      <w:r>
        <w:fldChar w:fldCharType="end"/>
      </w:r>
    </w:p>
    <w:p w14:paraId="3CDCAF38" w14:textId="77777777" w:rsidR="000D684B" w:rsidRDefault="00BC33AC">
      <w:pPr>
        <w:pStyle w:val="Verzeichnis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Testsystem</w:t>
      </w:r>
      <w:r>
        <w:tab/>
      </w:r>
      <w:r>
        <w:fldChar w:fldCharType="begin"/>
      </w:r>
      <w:r>
        <w:instrText xml:space="preserve"> PAGEREF _Toc536453907 \h </w:instrText>
      </w:r>
      <w:r>
        <w:fldChar w:fldCharType="separate"/>
      </w:r>
      <w:r>
        <w:t>4</w:t>
      </w:r>
      <w:r>
        <w:fldChar w:fldCharType="end"/>
      </w:r>
    </w:p>
    <w:p w14:paraId="793AB921" w14:textId="77777777" w:rsidR="000D684B" w:rsidRDefault="00BC33AC">
      <w:pPr>
        <w:pStyle w:val="Verzeichnis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Testdaten</w:t>
      </w:r>
      <w:r>
        <w:tab/>
      </w:r>
      <w:r>
        <w:fldChar w:fldCharType="begin"/>
      </w:r>
      <w:r>
        <w:instrText xml:space="preserve"> PAGEREF _Toc536453908 \h </w:instrText>
      </w:r>
      <w:r>
        <w:fldChar w:fldCharType="separate"/>
      </w:r>
      <w:r>
        <w:t>4</w:t>
      </w:r>
      <w:r>
        <w:fldChar w:fldCharType="end"/>
      </w:r>
    </w:p>
    <w:p w14:paraId="5CDD1342" w14:textId="77777777" w:rsidR="000D684B" w:rsidRDefault="00BC33AC">
      <w:pPr>
        <w:pStyle w:val="Verzeichnis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Testhilfsmittel</w:t>
      </w:r>
      <w:r>
        <w:tab/>
      </w:r>
      <w:r>
        <w:fldChar w:fldCharType="begin"/>
      </w:r>
      <w:r>
        <w:instrText xml:space="preserve"> PAGEREF _Toc536453909 \h </w:instrText>
      </w:r>
      <w:r>
        <w:fldChar w:fldCharType="separate"/>
      </w:r>
      <w:r>
        <w:t>4</w:t>
      </w:r>
      <w:r>
        <w:fldChar w:fldCharType="end"/>
      </w:r>
    </w:p>
    <w:p w14:paraId="2838B6F3" w14:textId="77777777" w:rsidR="000D684B" w:rsidRDefault="00BC33AC">
      <w:pPr>
        <w:pStyle w:val="Verzeichnis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Testorganisation</w:t>
      </w:r>
      <w:r>
        <w:tab/>
      </w:r>
      <w:r>
        <w:fldChar w:fldCharType="begin"/>
      </w:r>
      <w:r>
        <w:instrText xml:space="preserve"> PAGEREF _Toc536453910 \h </w:instrText>
      </w:r>
      <w:r>
        <w:fldChar w:fldCharType="separate"/>
      </w:r>
      <w:r>
        <w:t>4</w:t>
      </w:r>
      <w:r>
        <w:fldChar w:fldCharType="end"/>
      </w:r>
    </w:p>
    <w:p w14:paraId="22CF584E" w14:textId="77777777" w:rsidR="000D684B" w:rsidRDefault="00BC33AC">
      <w:pPr>
        <w:pStyle w:val="Verzeichnis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Testfallbeschreibungen</w:t>
      </w:r>
      <w:r>
        <w:tab/>
      </w:r>
      <w:r>
        <w:fldChar w:fldCharType="begin"/>
      </w:r>
      <w:r>
        <w:instrText xml:space="preserve"> PAGEREF _Toc536453911 \h </w:instrText>
      </w:r>
      <w:r>
        <w:fldChar w:fldCharType="separate"/>
      </w:r>
      <w:r>
        <w:t>4</w:t>
      </w:r>
      <w:r>
        <w:fldChar w:fldCharType="end"/>
      </w:r>
    </w:p>
    <w:p w14:paraId="077B5B84" w14:textId="77777777" w:rsidR="000D684B" w:rsidRDefault="00BC33AC">
      <w:pPr>
        <w:pStyle w:val="Verzeichnis1"/>
        <w:rPr>
          <w:rFonts w:asciiTheme="minorHAnsi" w:eastAsiaTheme="minorEastAsia" w:hAnsiTheme="minorHAnsi" w:cstheme="minorBidi"/>
          <w:b w:val="0"/>
          <w:sz w:val="22"/>
          <w:szCs w:val="22"/>
        </w:rPr>
      </w:pPr>
      <w:r>
        <w:t>11</w:t>
      </w:r>
      <w:r>
        <w:rPr>
          <w:rFonts w:asciiTheme="minorHAnsi" w:eastAsiaTheme="minorEastAsia" w:hAnsiTheme="minorHAnsi" w:cstheme="minorBidi"/>
          <w:b w:val="0"/>
          <w:sz w:val="22"/>
          <w:szCs w:val="22"/>
        </w:rPr>
        <w:tab/>
      </w:r>
      <w:r>
        <w:t>Testplan</w:t>
      </w:r>
      <w:r>
        <w:tab/>
      </w:r>
      <w:r>
        <w:fldChar w:fldCharType="begin"/>
      </w:r>
      <w:r>
        <w:instrText xml:space="preserve"> PA</w:instrText>
      </w:r>
      <w:r>
        <w:instrText xml:space="preserve">GEREF _Toc536453912 \h </w:instrText>
      </w:r>
      <w:r>
        <w:fldChar w:fldCharType="separate"/>
      </w:r>
      <w:r>
        <w:t>4</w:t>
      </w:r>
      <w:r>
        <w:fldChar w:fldCharType="end"/>
      </w:r>
    </w:p>
    <w:p w14:paraId="22728CC1" w14:textId="77777777" w:rsidR="000D684B" w:rsidRDefault="00BC33AC">
      <w:pPr>
        <w:pStyle w:val="Verzeichnis8"/>
        <w:rPr>
          <w:rFonts w:asciiTheme="minorHAnsi" w:eastAsiaTheme="minorEastAsia" w:hAnsiTheme="minorHAnsi" w:cstheme="minorBidi"/>
          <w:i w:val="0"/>
          <w:sz w:val="22"/>
          <w:szCs w:val="22"/>
        </w:rPr>
      </w:pPr>
      <w:r>
        <w:t>Abkürzungen und Glossar</w:t>
      </w:r>
      <w:r>
        <w:tab/>
      </w:r>
      <w:r>
        <w:fldChar w:fldCharType="begin"/>
      </w:r>
      <w:r>
        <w:instrText xml:space="preserve"> PAGEREF _Toc536453913 \h </w:instrText>
      </w:r>
      <w:r>
        <w:fldChar w:fldCharType="separate"/>
      </w:r>
      <w:r>
        <w:t>5</w:t>
      </w:r>
      <w:r>
        <w:fldChar w:fldCharType="end"/>
      </w:r>
    </w:p>
    <w:p w14:paraId="1F8E8BA0" w14:textId="77777777" w:rsidR="000D684B" w:rsidRDefault="00BC33AC">
      <w:pPr>
        <w:pStyle w:val="Verzeichnis7"/>
        <w:rPr>
          <w:rFonts w:asciiTheme="minorHAnsi" w:eastAsiaTheme="minorEastAsia" w:hAnsiTheme="minorHAnsi" w:cstheme="minorBidi"/>
          <w:sz w:val="22"/>
          <w:szCs w:val="22"/>
          <w:lang w:eastAsia="de-CH"/>
        </w:rPr>
      </w:pPr>
      <w:r>
        <w:t>Inhaltsverzeichnis</w:t>
      </w:r>
      <w:r>
        <w:tab/>
      </w:r>
      <w:r>
        <w:fldChar w:fldCharType="begin"/>
      </w:r>
      <w:r>
        <w:instrText xml:space="preserve"> PAGEREF _Toc536453914 \h </w:instrText>
      </w:r>
      <w:r>
        <w:fldChar w:fldCharType="separate"/>
      </w:r>
      <w:r>
        <w:t>6</w:t>
      </w:r>
      <w:r>
        <w:fldChar w:fldCharType="end"/>
      </w:r>
    </w:p>
    <w:p w14:paraId="3A8F45DA" w14:textId="77777777" w:rsidR="000D684B" w:rsidRDefault="00BC33AC">
      <w:pPr>
        <w:pStyle w:val="Verzeichnis7"/>
        <w:rPr>
          <w:rFonts w:asciiTheme="minorHAnsi" w:eastAsiaTheme="minorEastAsia" w:hAnsiTheme="minorHAnsi" w:cstheme="minorBidi"/>
          <w:sz w:val="22"/>
          <w:szCs w:val="22"/>
          <w:lang w:eastAsia="de-CH"/>
        </w:rPr>
      </w:pPr>
      <w:r>
        <w:t>Tabellenverzeichnis</w:t>
      </w:r>
      <w:r>
        <w:tab/>
      </w:r>
      <w:r>
        <w:fldChar w:fldCharType="begin"/>
      </w:r>
      <w:r>
        <w:instrText xml:space="preserve"> PAGEREF _Toc536453915 \h </w:instrText>
      </w:r>
      <w:r>
        <w:fldChar w:fldCharType="separate"/>
      </w:r>
      <w:r>
        <w:t>7</w:t>
      </w:r>
      <w:r>
        <w:fldChar w:fldCharType="end"/>
      </w:r>
    </w:p>
    <w:p w14:paraId="25779609" w14:textId="77777777" w:rsidR="000D684B" w:rsidRDefault="00BC33AC">
      <w:pPr>
        <w:pStyle w:val="Absatz0Pt"/>
        <w:pageBreakBefore/>
      </w:pPr>
      <w:r>
        <w:rPr>
          <w:noProof/>
        </w:rPr>
        <w:lastRenderedPageBreak/>
        <w:fldChar w:fldCharType="end"/>
      </w:r>
    </w:p>
    <w:p w14:paraId="5419FC72" w14:textId="77777777" w:rsidR="00F25255" w:rsidRDefault="00BC33AC" w:rsidP="00030EC3">
      <w:pPr>
        <w:pStyle w:val="Inhaltsverzeichnis"/>
      </w:pPr>
      <w:bookmarkStart w:id="76" w:name="_Toc415764203"/>
      <w:bookmarkStart w:id="77" w:name="_Toc311811986"/>
      <w:bookmarkStart w:id="78" w:name="_Toc467678977"/>
      <w:bookmarkStart w:id="79" w:name="_Toc451800036"/>
      <w:bookmarkStart w:id="80" w:name="_Toc467846254"/>
      <w:bookmarkStart w:id="81" w:name="_Toc527983450"/>
      <w:bookmarkStart w:id="82" w:name="_Toc530490792"/>
      <w:bookmarkStart w:id="83" w:name="_Toc536453915"/>
      <w:bookmarkEnd w:id="71"/>
      <w:bookmarkEnd w:id="72"/>
      <w:bookmarkEnd w:id="73"/>
      <w:bookmarkEnd w:id="74"/>
      <w:bookmarkEnd w:id="75"/>
      <w:r>
        <w:t>Tabellenverzeichnis</w:t>
      </w:r>
      <w:bookmarkEnd w:id="76"/>
      <w:bookmarkEnd w:id="77"/>
      <w:bookmarkEnd w:id="78"/>
      <w:bookmarkEnd w:id="79"/>
      <w:bookmarkEnd w:id="80"/>
      <w:bookmarkEnd w:id="81"/>
      <w:bookmarkEnd w:id="82"/>
      <w:bookmarkEnd w:id="83"/>
      <w:r w:rsidR="00030EC3">
        <w:fldChar w:fldCharType="begin"/>
      </w:r>
      <w:r w:rsidR="00030EC3">
        <w:instrText xml:space="preserve"> TOC \h \z \c "Tabelle" </w:instrText>
      </w:r>
      <w:r w:rsidR="00030EC3">
        <w:fldChar w:fldCharType="separate"/>
      </w:r>
    </w:p>
    <w:p w14:paraId="03F670FE" w14:textId="3CCDCE8E" w:rsidR="00F25255" w:rsidRDefault="00376CAD">
      <w:pPr>
        <w:pStyle w:val="Abbildungsverzeichnis"/>
        <w:rPr>
          <w:rFonts w:asciiTheme="minorHAnsi" w:eastAsiaTheme="minorEastAsia" w:hAnsiTheme="minorHAnsi" w:cstheme="minorBidi"/>
          <w:sz w:val="22"/>
          <w:szCs w:val="22"/>
        </w:rPr>
      </w:pPr>
      <w:hyperlink w:anchor="_Toc129440245" w:history="1">
        <w:r w:rsidR="00F25255" w:rsidRPr="001C3B95">
          <w:rPr>
            <w:rStyle w:val="Hyperlink"/>
          </w:rPr>
          <w:t>Tabelle 1: Änderungskontrolle</w:t>
        </w:r>
        <w:r w:rsidR="00F25255">
          <w:rPr>
            <w:webHidden/>
          </w:rPr>
          <w:tab/>
        </w:r>
        <w:r w:rsidR="00F25255">
          <w:rPr>
            <w:webHidden/>
          </w:rPr>
          <w:fldChar w:fldCharType="begin"/>
        </w:r>
        <w:r w:rsidR="00F25255">
          <w:rPr>
            <w:webHidden/>
          </w:rPr>
          <w:instrText xml:space="preserve"> PAGEREF _Toc129440245 \h </w:instrText>
        </w:r>
        <w:r w:rsidR="00F25255">
          <w:rPr>
            <w:webHidden/>
          </w:rPr>
        </w:r>
        <w:r w:rsidR="00F25255">
          <w:rPr>
            <w:webHidden/>
          </w:rPr>
          <w:fldChar w:fldCharType="separate"/>
        </w:r>
        <w:r w:rsidR="00F25255">
          <w:rPr>
            <w:webHidden/>
          </w:rPr>
          <w:t>1</w:t>
        </w:r>
        <w:r w:rsidR="00F25255">
          <w:rPr>
            <w:webHidden/>
          </w:rPr>
          <w:fldChar w:fldCharType="end"/>
        </w:r>
      </w:hyperlink>
    </w:p>
    <w:p w14:paraId="20597001" w14:textId="5865B6BE" w:rsidR="00F25255" w:rsidRDefault="00376CAD">
      <w:pPr>
        <w:pStyle w:val="Abbildungsverzeichnis"/>
        <w:rPr>
          <w:rFonts w:asciiTheme="minorHAnsi" w:eastAsiaTheme="minorEastAsia" w:hAnsiTheme="minorHAnsi" w:cstheme="minorBidi"/>
          <w:sz w:val="22"/>
          <w:szCs w:val="22"/>
        </w:rPr>
      </w:pPr>
      <w:hyperlink w:anchor="_Toc129440246" w:history="1">
        <w:r w:rsidR="00F25255" w:rsidRPr="001C3B95">
          <w:rPr>
            <w:rStyle w:val="Hyperlink"/>
          </w:rPr>
          <w:t>Tabelle 2: Übergeordnete Testziele</w:t>
        </w:r>
        <w:r w:rsidR="00F25255">
          <w:rPr>
            <w:webHidden/>
          </w:rPr>
          <w:tab/>
        </w:r>
        <w:r w:rsidR="00F25255">
          <w:rPr>
            <w:webHidden/>
          </w:rPr>
          <w:fldChar w:fldCharType="begin"/>
        </w:r>
        <w:r w:rsidR="00F25255">
          <w:rPr>
            <w:webHidden/>
          </w:rPr>
          <w:instrText xml:space="preserve"> PAGEREF _Toc129440246 \h </w:instrText>
        </w:r>
        <w:r w:rsidR="00F25255">
          <w:rPr>
            <w:webHidden/>
          </w:rPr>
        </w:r>
        <w:r w:rsidR="00F25255">
          <w:rPr>
            <w:webHidden/>
          </w:rPr>
          <w:fldChar w:fldCharType="separate"/>
        </w:r>
        <w:r w:rsidR="00F25255">
          <w:rPr>
            <w:webHidden/>
          </w:rPr>
          <w:t>2</w:t>
        </w:r>
        <w:r w:rsidR="00F25255">
          <w:rPr>
            <w:webHidden/>
          </w:rPr>
          <w:fldChar w:fldCharType="end"/>
        </w:r>
      </w:hyperlink>
    </w:p>
    <w:p w14:paraId="222AA4E4" w14:textId="4869ABD5" w:rsidR="00F25255" w:rsidRDefault="00376CAD">
      <w:pPr>
        <w:pStyle w:val="Abbildungsverzeichnis"/>
        <w:rPr>
          <w:rFonts w:asciiTheme="minorHAnsi" w:eastAsiaTheme="minorEastAsia" w:hAnsiTheme="minorHAnsi" w:cstheme="minorBidi"/>
          <w:sz w:val="22"/>
          <w:szCs w:val="22"/>
        </w:rPr>
      </w:pPr>
      <w:hyperlink w:anchor="_Toc129440247" w:history="1">
        <w:r w:rsidR="00F25255" w:rsidRPr="001C3B95">
          <w:rPr>
            <w:rStyle w:val="Hyperlink"/>
          </w:rPr>
          <w:t>Tabelle 3: Testobjekte</w:t>
        </w:r>
        <w:r w:rsidR="00F25255">
          <w:rPr>
            <w:webHidden/>
          </w:rPr>
          <w:tab/>
        </w:r>
        <w:r w:rsidR="00F25255">
          <w:rPr>
            <w:webHidden/>
          </w:rPr>
          <w:fldChar w:fldCharType="begin"/>
        </w:r>
        <w:r w:rsidR="00F25255">
          <w:rPr>
            <w:webHidden/>
          </w:rPr>
          <w:instrText xml:space="preserve"> PAGEREF _Toc129440247 \h </w:instrText>
        </w:r>
        <w:r w:rsidR="00F25255">
          <w:rPr>
            <w:webHidden/>
          </w:rPr>
        </w:r>
        <w:r w:rsidR="00F25255">
          <w:rPr>
            <w:webHidden/>
          </w:rPr>
          <w:fldChar w:fldCharType="separate"/>
        </w:r>
        <w:r w:rsidR="00F25255">
          <w:rPr>
            <w:webHidden/>
          </w:rPr>
          <w:t>2</w:t>
        </w:r>
        <w:r w:rsidR="00F25255">
          <w:rPr>
            <w:webHidden/>
          </w:rPr>
          <w:fldChar w:fldCharType="end"/>
        </w:r>
      </w:hyperlink>
    </w:p>
    <w:p w14:paraId="59048017" w14:textId="7CE3B1F9" w:rsidR="00F25255" w:rsidRDefault="00376CAD">
      <w:pPr>
        <w:pStyle w:val="Abbildungsverzeichnis"/>
        <w:rPr>
          <w:rFonts w:asciiTheme="minorHAnsi" w:eastAsiaTheme="minorEastAsia" w:hAnsiTheme="minorHAnsi" w:cstheme="minorBidi"/>
          <w:sz w:val="22"/>
          <w:szCs w:val="22"/>
        </w:rPr>
      </w:pPr>
      <w:hyperlink w:anchor="_Toc129440248" w:history="1">
        <w:r w:rsidR="00F25255" w:rsidRPr="001C3B95">
          <w:rPr>
            <w:rStyle w:val="Hyperlink"/>
          </w:rPr>
          <w:t>Tabelle 4: Testabdeckung</w:t>
        </w:r>
        <w:r w:rsidR="00F25255">
          <w:rPr>
            <w:webHidden/>
          </w:rPr>
          <w:tab/>
        </w:r>
        <w:r w:rsidR="00F25255">
          <w:rPr>
            <w:webHidden/>
          </w:rPr>
          <w:fldChar w:fldCharType="begin"/>
        </w:r>
        <w:r w:rsidR="00F25255">
          <w:rPr>
            <w:webHidden/>
          </w:rPr>
          <w:instrText xml:space="preserve"> PAGEREF _Toc129440248 \h </w:instrText>
        </w:r>
        <w:r w:rsidR="00F25255">
          <w:rPr>
            <w:webHidden/>
          </w:rPr>
        </w:r>
        <w:r w:rsidR="00F25255">
          <w:rPr>
            <w:webHidden/>
          </w:rPr>
          <w:fldChar w:fldCharType="separate"/>
        </w:r>
        <w:r w:rsidR="00F25255">
          <w:rPr>
            <w:webHidden/>
          </w:rPr>
          <w:t>2</w:t>
        </w:r>
        <w:r w:rsidR="00F25255">
          <w:rPr>
            <w:webHidden/>
          </w:rPr>
          <w:fldChar w:fldCharType="end"/>
        </w:r>
      </w:hyperlink>
    </w:p>
    <w:p w14:paraId="1CB2D437" w14:textId="71108017" w:rsidR="00F25255" w:rsidRDefault="00376CAD">
      <w:pPr>
        <w:pStyle w:val="Abbildungsverzeichnis"/>
        <w:rPr>
          <w:rFonts w:asciiTheme="minorHAnsi" w:eastAsiaTheme="minorEastAsia" w:hAnsiTheme="minorHAnsi" w:cstheme="minorBidi"/>
          <w:sz w:val="22"/>
          <w:szCs w:val="22"/>
        </w:rPr>
      </w:pPr>
      <w:hyperlink w:anchor="_Toc129440249" w:history="1">
        <w:r w:rsidR="00F25255" w:rsidRPr="001C3B95">
          <w:rPr>
            <w:rStyle w:val="Hyperlink"/>
          </w:rPr>
          <w:t>Tabelle 5: Mängelklassen</w:t>
        </w:r>
        <w:r w:rsidR="00F25255">
          <w:rPr>
            <w:webHidden/>
          </w:rPr>
          <w:tab/>
        </w:r>
        <w:r w:rsidR="00F25255">
          <w:rPr>
            <w:webHidden/>
          </w:rPr>
          <w:fldChar w:fldCharType="begin"/>
        </w:r>
        <w:r w:rsidR="00F25255">
          <w:rPr>
            <w:webHidden/>
          </w:rPr>
          <w:instrText xml:space="preserve"> PAGEREF _Toc129440249 \h </w:instrText>
        </w:r>
        <w:r w:rsidR="00F25255">
          <w:rPr>
            <w:webHidden/>
          </w:rPr>
        </w:r>
        <w:r w:rsidR="00F25255">
          <w:rPr>
            <w:webHidden/>
          </w:rPr>
          <w:fldChar w:fldCharType="separate"/>
        </w:r>
        <w:r w:rsidR="00F25255">
          <w:rPr>
            <w:webHidden/>
          </w:rPr>
          <w:t>3</w:t>
        </w:r>
        <w:r w:rsidR="00F25255">
          <w:rPr>
            <w:webHidden/>
          </w:rPr>
          <w:fldChar w:fldCharType="end"/>
        </w:r>
      </w:hyperlink>
    </w:p>
    <w:p w14:paraId="1383FE00" w14:textId="35552C43" w:rsidR="00F25255" w:rsidRDefault="00376CAD">
      <w:pPr>
        <w:pStyle w:val="Abbildungsverzeichnis"/>
        <w:rPr>
          <w:rFonts w:asciiTheme="minorHAnsi" w:eastAsiaTheme="minorEastAsia" w:hAnsiTheme="minorHAnsi" w:cstheme="minorBidi"/>
          <w:sz w:val="22"/>
          <w:szCs w:val="22"/>
        </w:rPr>
      </w:pPr>
      <w:hyperlink w:anchor="_Toc129440250" w:history="1">
        <w:r w:rsidR="00F25255" w:rsidRPr="001C3B95">
          <w:rPr>
            <w:rStyle w:val="Hyperlink"/>
          </w:rPr>
          <w:t>Tabelle 6: Testfallbeschreibung</w:t>
        </w:r>
        <w:r w:rsidR="00F25255">
          <w:rPr>
            <w:webHidden/>
          </w:rPr>
          <w:tab/>
        </w:r>
        <w:r w:rsidR="00F25255">
          <w:rPr>
            <w:webHidden/>
          </w:rPr>
          <w:fldChar w:fldCharType="begin"/>
        </w:r>
        <w:r w:rsidR="00F25255">
          <w:rPr>
            <w:webHidden/>
          </w:rPr>
          <w:instrText xml:space="preserve"> PAGEREF _Toc129440250 \h </w:instrText>
        </w:r>
        <w:r w:rsidR="00F25255">
          <w:rPr>
            <w:webHidden/>
          </w:rPr>
        </w:r>
        <w:r w:rsidR="00F25255">
          <w:rPr>
            <w:webHidden/>
          </w:rPr>
          <w:fldChar w:fldCharType="separate"/>
        </w:r>
        <w:r w:rsidR="00F25255">
          <w:rPr>
            <w:webHidden/>
          </w:rPr>
          <w:t>4</w:t>
        </w:r>
        <w:r w:rsidR="00F25255">
          <w:rPr>
            <w:webHidden/>
          </w:rPr>
          <w:fldChar w:fldCharType="end"/>
        </w:r>
      </w:hyperlink>
    </w:p>
    <w:p w14:paraId="49B40C6F" w14:textId="4547A537" w:rsidR="00F25255" w:rsidRDefault="00376CAD">
      <w:pPr>
        <w:pStyle w:val="Abbildungsverzeichnis"/>
        <w:rPr>
          <w:rFonts w:asciiTheme="minorHAnsi" w:eastAsiaTheme="minorEastAsia" w:hAnsiTheme="minorHAnsi" w:cstheme="minorBidi"/>
          <w:sz w:val="22"/>
          <w:szCs w:val="22"/>
        </w:rPr>
      </w:pPr>
      <w:hyperlink w:anchor="_Toc129440251" w:history="1">
        <w:r w:rsidR="00F25255" w:rsidRPr="001C3B95">
          <w:rPr>
            <w:rStyle w:val="Hyperlink"/>
          </w:rPr>
          <w:t>Tabelle 7: Testfallbeschreibung</w:t>
        </w:r>
        <w:r w:rsidR="00F25255">
          <w:rPr>
            <w:webHidden/>
          </w:rPr>
          <w:tab/>
        </w:r>
        <w:r w:rsidR="00F25255">
          <w:rPr>
            <w:webHidden/>
          </w:rPr>
          <w:fldChar w:fldCharType="begin"/>
        </w:r>
        <w:r w:rsidR="00F25255">
          <w:rPr>
            <w:webHidden/>
          </w:rPr>
          <w:instrText xml:space="preserve"> PAGEREF _Toc129440251 \h </w:instrText>
        </w:r>
        <w:r w:rsidR="00F25255">
          <w:rPr>
            <w:webHidden/>
          </w:rPr>
        </w:r>
        <w:r w:rsidR="00F25255">
          <w:rPr>
            <w:webHidden/>
          </w:rPr>
          <w:fldChar w:fldCharType="separate"/>
        </w:r>
        <w:r w:rsidR="00F25255">
          <w:rPr>
            <w:webHidden/>
          </w:rPr>
          <w:t>5</w:t>
        </w:r>
        <w:r w:rsidR="00F25255">
          <w:rPr>
            <w:webHidden/>
          </w:rPr>
          <w:fldChar w:fldCharType="end"/>
        </w:r>
      </w:hyperlink>
    </w:p>
    <w:p w14:paraId="1B4DCE46" w14:textId="5C0F9FB1" w:rsidR="00F25255" w:rsidRDefault="00376CAD">
      <w:pPr>
        <w:pStyle w:val="Abbildungsverzeichnis"/>
        <w:rPr>
          <w:rFonts w:asciiTheme="minorHAnsi" w:eastAsiaTheme="minorEastAsia" w:hAnsiTheme="minorHAnsi" w:cstheme="minorBidi"/>
          <w:sz w:val="22"/>
          <w:szCs w:val="22"/>
        </w:rPr>
      </w:pPr>
      <w:hyperlink w:anchor="_Toc129440252" w:history="1">
        <w:r w:rsidR="00F25255" w:rsidRPr="001C3B95">
          <w:rPr>
            <w:rStyle w:val="Hyperlink"/>
          </w:rPr>
          <w:t>Tabelle 8: Testfallbeschreibung</w:t>
        </w:r>
        <w:r w:rsidR="00F25255">
          <w:rPr>
            <w:webHidden/>
          </w:rPr>
          <w:tab/>
        </w:r>
        <w:r w:rsidR="00F25255">
          <w:rPr>
            <w:webHidden/>
          </w:rPr>
          <w:fldChar w:fldCharType="begin"/>
        </w:r>
        <w:r w:rsidR="00F25255">
          <w:rPr>
            <w:webHidden/>
          </w:rPr>
          <w:instrText xml:space="preserve"> PAGEREF _Toc129440252 \h </w:instrText>
        </w:r>
        <w:r w:rsidR="00F25255">
          <w:rPr>
            <w:webHidden/>
          </w:rPr>
        </w:r>
        <w:r w:rsidR="00F25255">
          <w:rPr>
            <w:webHidden/>
          </w:rPr>
          <w:fldChar w:fldCharType="separate"/>
        </w:r>
        <w:r w:rsidR="00F25255">
          <w:rPr>
            <w:webHidden/>
          </w:rPr>
          <w:t>5</w:t>
        </w:r>
        <w:r w:rsidR="00F25255">
          <w:rPr>
            <w:webHidden/>
          </w:rPr>
          <w:fldChar w:fldCharType="end"/>
        </w:r>
      </w:hyperlink>
    </w:p>
    <w:p w14:paraId="12EF2601" w14:textId="631158AD" w:rsidR="00F25255" w:rsidRDefault="00376CAD">
      <w:pPr>
        <w:pStyle w:val="Abbildungsverzeichnis"/>
        <w:rPr>
          <w:rFonts w:asciiTheme="minorHAnsi" w:eastAsiaTheme="minorEastAsia" w:hAnsiTheme="minorHAnsi" w:cstheme="minorBidi"/>
          <w:sz w:val="22"/>
          <w:szCs w:val="22"/>
        </w:rPr>
      </w:pPr>
      <w:hyperlink w:anchor="_Toc129440253" w:history="1">
        <w:r w:rsidR="00F25255" w:rsidRPr="001C3B95">
          <w:rPr>
            <w:rStyle w:val="Hyperlink"/>
          </w:rPr>
          <w:t>Tabelle 9: Testfallbeschreibung</w:t>
        </w:r>
        <w:r w:rsidR="00F25255">
          <w:rPr>
            <w:webHidden/>
          </w:rPr>
          <w:tab/>
        </w:r>
        <w:r w:rsidR="00F25255">
          <w:rPr>
            <w:webHidden/>
          </w:rPr>
          <w:fldChar w:fldCharType="begin"/>
        </w:r>
        <w:r w:rsidR="00F25255">
          <w:rPr>
            <w:webHidden/>
          </w:rPr>
          <w:instrText xml:space="preserve"> PAGEREF _Toc129440253 \h </w:instrText>
        </w:r>
        <w:r w:rsidR="00F25255">
          <w:rPr>
            <w:webHidden/>
          </w:rPr>
        </w:r>
        <w:r w:rsidR="00F25255">
          <w:rPr>
            <w:webHidden/>
          </w:rPr>
          <w:fldChar w:fldCharType="separate"/>
        </w:r>
        <w:r w:rsidR="00F25255">
          <w:rPr>
            <w:webHidden/>
          </w:rPr>
          <w:t>5</w:t>
        </w:r>
        <w:r w:rsidR="00F25255">
          <w:rPr>
            <w:webHidden/>
          </w:rPr>
          <w:fldChar w:fldCharType="end"/>
        </w:r>
      </w:hyperlink>
    </w:p>
    <w:p w14:paraId="7B91AE48" w14:textId="08B372AF" w:rsidR="00F25255" w:rsidRDefault="00376CAD">
      <w:pPr>
        <w:pStyle w:val="Abbildungsverzeichnis"/>
        <w:rPr>
          <w:rFonts w:asciiTheme="minorHAnsi" w:eastAsiaTheme="minorEastAsia" w:hAnsiTheme="minorHAnsi" w:cstheme="minorBidi"/>
          <w:sz w:val="22"/>
          <w:szCs w:val="22"/>
        </w:rPr>
      </w:pPr>
      <w:hyperlink w:anchor="_Toc129440254" w:history="1">
        <w:r w:rsidR="00F25255" w:rsidRPr="001C3B95">
          <w:rPr>
            <w:rStyle w:val="Hyperlink"/>
          </w:rPr>
          <w:t>Tabelle 10: Testfallbeschreibung</w:t>
        </w:r>
        <w:r w:rsidR="00F25255">
          <w:rPr>
            <w:webHidden/>
          </w:rPr>
          <w:tab/>
        </w:r>
        <w:r w:rsidR="00F25255">
          <w:rPr>
            <w:webHidden/>
          </w:rPr>
          <w:fldChar w:fldCharType="begin"/>
        </w:r>
        <w:r w:rsidR="00F25255">
          <w:rPr>
            <w:webHidden/>
          </w:rPr>
          <w:instrText xml:space="preserve"> PAGEREF _Toc129440254 \h </w:instrText>
        </w:r>
        <w:r w:rsidR="00F25255">
          <w:rPr>
            <w:webHidden/>
          </w:rPr>
        </w:r>
        <w:r w:rsidR="00F25255">
          <w:rPr>
            <w:webHidden/>
          </w:rPr>
          <w:fldChar w:fldCharType="separate"/>
        </w:r>
        <w:r w:rsidR="00F25255">
          <w:rPr>
            <w:webHidden/>
          </w:rPr>
          <w:t>5</w:t>
        </w:r>
        <w:r w:rsidR="00F25255">
          <w:rPr>
            <w:webHidden/>
          </w:rPr>
          <w:fldChar w:fldCharType="end"/>
        </w:r>
      </w:hyperlink>
    </w:p>
    <w:p w14:paraId="1ED7E9A8" w14:textId="43110614" w:rsidR="00F25255" w:rsidRDefault="00376CAD">
      <w:pPr>
        <w:pStyle w:val="Abbildungsverzeichnis"/>
        <w:rPr>
          <w:rFonts w:asciiTheme="minorHAnsi" w:eastAsiaTheme="minorEastAsia" w:hAnsiTheme="minorHAnsi" w:cstheme="minorBidi"/>
          <w:sz w:val="22"/>
          <w:szCs w:val="22"/>
        </w:rPr>
      </w:pPr>
      <w:hyperlink w:anchor="_Toc129440255" w:history="1">
        <w:r w:rsidR="00F25255" w:rsidRPr="001C3B95">
          <w:rPr>
            <w:rStyle w:val="Hyperlink"/>
          </w:rPr>
          <w:t>Tabelle 11: Testfallbeschreibung</w:t>
        </w:r>
        <w:r w:rsidR="00F25255">
          <w:rPr>
            <w:webHidden/>
          </w:rPr>
          <w:tab/>
        </w:r>
        <w:r w:rsidR="00F25255">
          <w:rPr>
            <w:webHidden/>
          </w:rPr>
          <w:fldChar w:fldCharType="begin"/>
        </w:r>
        <w:r w:rsidR="00F25255">
          <w:rPr>
            <w:webHidden/>
          </w:rPr>
          <w:instrText xml:space="preserve"> PAGEREF _Toc129440255 \h </w:instrText>
        </w:r>
        <w:r w:rsidR="00F25255">
          <w:rPr>
            <w:webHidden/>
          </w:rPr>
        </w:r>
        <w:r w:rsidR="00F25255">
          <w:rPr>
            <w:webHidden/>
          </w:rPr>
          <w:fldChar w:fldCharType="separate"/>
        </w:r>
        <w:r w:rsidR="00F25255">
          <w:rPr>
            <w:webHidden/>
          </w:rPr>
          <w:t>6</w:t>
        </w:r>
        <w:r w:rsidR="00F25255">
          <w:rPr>
            <w:webHidden/>
          </w:rPr>
          <w:fldChar w:fldCharType="end"/>
        </w:r>
      </w:hyperlink>
    </w:p>
    <w:p w14:paraId="5C2BA247" w14:textId="48E65E1A" w:rsidR="00F25255" w:rsidRDefault="00376CAD">
      <w:pPr>
        <w:pStyle w:val="Abbildungsverzeichnis"/>
        <w:rPr>
          <w:rFonts w:asciiTheme="minorHAnsi" w:eastAsiaTheme="minorEastAsia" w:hAnsiTheme="minorHAnsi" w:cstheme="minorBidi"/>
          <w:sz w:val="22"/>
          <w:szCs w:val="22"/>
        </w:rPr>
      </w:pPr>
      <w:hyperlink w:anchor="_Toc129440256" w:history="1">
        <w:r w:rsidR="00F25255" w:rsidRPr="001C3B95">
          <w:rPr>
            <w:rStyle w:val="Hyperlink"/>
          </w:rPr>
          <w:t>Tabelle 12: Testplan</w:t>
        </w:r>
        <w:r w:rsidR="00F25255">
          <w:rPr>
            <w:webHidden/>
          </w:rPr>
          <w:tab/>
        </w:r>
        <w:r w:rsidR="00F25255">
          <w:rPr>
            <w:webHidden/>
          </w:rPr>
          <w:fldChar w:fldCharType="begin"/>
        </w:r>
        <w:r w:rsidR="00F25255">
          <w:rPr>
            <w:webHidden/>
          </w:rPr>
          <w:instrText xml:space="preserve"> PAGEREF _Toc129440256 \h </w:instrText>
        </w:r>
        <w:r w:rsidR="00F25255">
          <w:rPr>
            <w:webHidden/>
          </w:rPr>
        </w:r>
        <w:r w:rsidR="00F25255">
          <w:rPr>
            <w:webHidden/>
          </w:rPr>
          <w:fldChar w:fldCharType="separate"/>
        </w:r>
        <w:r w:rsidR="00F25255">
          <w:rPr>
            <w:webHidden/>
          </w:rPr>
          <w:t>6</w:t>
        </w:r>
        <w:r w:rsidR="00F25255">
          <w:rPr>
            <w:webHidden/>
          </w:rPr>
          <w:fldChar w:fldCharType="end"/>
        </w:r>
      </w:hyperlink>
    </w:p>
    <w:p w14:paraId="10FD6C3E" w14:textId="61B5C2A1" w:rsidR="00F25255" w:rsidRDefault="00376CAD">
      <w:pPr>
        <w:pStyle w:val="Abbildungsverzeichnis"/>
        <w:rPr>
          <w:rFonts w:asciiTheme="minorHAnsi" w:eastAsiaTheme="minorEastAsia" w:hAnsiTheme="minorHAnsi" w:cstheme="minorBidi"/>
          <w:sz w:val="22"/>
          <w:szCs w:val="22"/>
        </w:rPr>
      </w:pPr>
      <w:hyperlink w:anchor="_Toc129440257" w:history="1">
        <w:r w:rsidR="00F25255" w:rsidRPr="001C3B95">
          <w:rPr>
            <w:rStyle w:val="Hyperlink"/>
          </w:rPr>
          <w:t>Tabelle 13: Abkürzungen und Glossar</w:t>
        </w:r>
        <w:r w:rsidR="00F25255">
          <w:rPr>
            <w:webHidden/>
          </w:rPr>
          <w:tab/>
        </w:r>
        <w:r w:rsidR="00F25255">
          <w:rPr>
            <w:webHidden/>
          </w:rPr>
          <w:fldChar w:fldCharType="begin"/>
        </w:r>
        <w:r w:rsidR="00F25255">
          <w:rPr>
            <w:webHidden/>
          </w:rPr>
          <w:instrText xml:space="preserve"> PAGEREF _Toc129440257 \h </w:instrText>
        </w:r>
        <w:r w:rsidR="00F25255">
          <w:rPr>
            <w:webHidden/>
          </w:rPr>
        </w:r>
        <w:r w:rsidR="00F25255">
          <w:rPr>
            <w:webHidden/>
          </w:rPr>
          <w:fldChar w:fldCharType="separate"/>
        </w:r>
        <w:r w:rsidR="00F25255">
          <w:rPr>
            <w:webHidden/>
          </w:rPr>
          <w:t>7</w:t>
        </w:r>
        <w:r w:rsidR="00F25255">
          <w:rPr>
            <w:webHidden/>
          </w:rPr>
          <w:fldChar w:fldCharType="end"/>
        </w:r>
      </w:hyperlink>
    </w:p>
    <w:p w14:paraId="198AC66F" w14:textId="648121D9" w:rsidR="000D684B" w:rsidRDefault="00030EC3">
      <w:pPr>
        <w:pStyle w:val="Absatz"/>
      </w:pPr>
      <w:r>
        <w:fldChar w:fldCharType="end"/>
      </w:r>
    </w:p>
    <w:sectPr w:rsidR="000D684B" w:rsidSect="0070087B">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38A0" w14:textId="77777777" w:rsidR="007F7D4B" w:rsidRDefault="007F7D4B">
      <w:pPr>
        <w:spacing w:after="0" w:line="240" w:lineRule="auto"/>
      </w:pPr>
      <w:r>
        <w:separator/>
      </w:r>
    </w:p>
    <w:p w14:paraId="36D657F3" w14:textId="77777777" w:rsidR="007F7D4B" w:rsidRDefault="007F7D4B"/>
    <w:p w14:paraId="57F8C8A3" w14:textId="77777777" w:rsidR="007F7D4B" w:rsidRDefault="007F7D4B"/>
  </w:endnote>
  <w:endnote w:type="continuationSeparator" w:id="0">
    <w:p w14:paraId="77D2CA3A" w14:textId="77777777" w:rsidR="007F7D4B" w:rsidRDefault="007F7D4B">
      <w:pPr>
        <w:spacing w:after="0" w:line="240" w:lineRule="auto"/>
      </w:pPr>
      <w:r>
        <w:continuationSeparator/>
      </w:r>
    </w:p>
    <w:p w14:paraId="6CA50A6E" w14:textId="77777777" w:rsidR="007F7D4B" w:rsidRDefault="007F7D4B"/>
    <w:p w14:paraId="128E0571" w14:textId="77777777" w:rsidR="007F7D4B" w:rsidRDefault="007F7D4B"/>
  </w:endnote>
  <w:endnote w:type="continuationNotice" w:id="1">
    <w:p w14:paraId="00439DCE" w14:textId="77777777" w:rsidR="00A421E4" w:rsidRDefault="00A421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0D684B" w14:paraId="0569826C" w14:textId="77777777">
      <w:trPr>
        <w:cantSplit/>
      </w:trPr>
      <w:tc>
        <w:tcPr>
          <w:tcW w:w="9469" w:type="dxa"/>
        </w:tcPr>
        <w:p w14:paraId="5510ED39" w14:textId="77777777" w:rsidR="000D684B" w:rsidRDefault="000D684B">
          <w:pPr>
            <w:pStyle w:val="Referenz"/>
          </w:pPr>
        </w:p>
      </w:tc>
    </w:tr>
    <w:tr w:rsidR="000D684B" w14:paraId="5EAD5EB0" w14:textId="77777777">
      <w:trPr>
        <w:cantSplit/>
      </w:trPr>
      <w:tc>
        <w:tcPr>
          <w:tcW w:w="9469" w:type="dxa"/>
        </w:tcPr>
        <w:p w14:paraId="3BBD0D20" w14:textId="77777777" w:rsidR="000D684B" w:rsidRDefault="00BC33A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0D684B" w14:paraId="434DD0FB" w14:textId="77777777">
      <w:trPr>
        <w:cantSplit/>
        <w:trHeight w:hRule="exact" w:val="363"/>
      </w:trPr>
      <w:tc>
        <w:tcPr>
          <w:tcW w:w="9469" w:type="dxa"/>
        </w:tcPr>
        <w:p w14:paraId="3C166C84" w14:textId="77777777" w:rsidR="000D684B" w:rsidRDefault="000D684B">
          <w:pPr>
            <w:pStyle w:val="Referenz"/>
          </w:pPr>
        </w:p>
      </w:tc>
    </w:tr>
    <w:tr w:rsidR="000D684B" w14:paraId="7322D4F4" w14:textId="77777777">
      <w:trPr>
        <w:cantSplit/>
      </w:trPr>
      <w:tc>
        <w:tcPr>
          <w:tcW w:w="9469" w:type="dxa"/>
        </w:tcPr>
        <w:p w14:paraId="1B56FC89" w14:textId="77777777" w:rsidR="000D684B" w:rsidRDefault="00BC33AC">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D72106">
            <w:rPr>
              <w:noProof/>
              <w:color w:val="000000"/>
              <w:sz w:val="18"/>
              <w:szCs w:val="18"/>
            </w:rPr>
            <w:t>dokument1</w:t>
          </w:r>
          <w:r>
            <w:rPr>
              <w:color w:val="000000"/>
              <w:sz w:val="18"/>
              <w:szCs w:val="18"/>
            </w:rPr>
            <w:fldChar w:fldCharType="end"/>
          </w:r>
        </w:p>
      </w:tc>
    </w:tr>
  </w:tbl>
  <w:p w14:paraId="1A5095E5" w14:textId="77777777" w:rsidR="000D684B" w:rsidRDefault="000D684B">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68" w:type="dxa"/>
      <w:tblLayout w:type="fixed"/>
      <w:tblCellMar>
        <w:left w:w="0" w:type="dxa"/>
        <w:right w:w="0" w:type="dxa"/>
      </w:tblCellMar>
      <w:tblLook w:val="04A0" w:firstRow="1" w:lastRow="0" w:firstColumn="1" w:lastColumn="0" w:noHBand="0" w:noVBand="1"/>
    </w:tblPr>
    <w:tblGrid>
      <w:gridCol w:w="9469"/>
      <w:gridCol w:w="5699"/>
    </w:tblGrid>
    <w:tr w:rsidR="000D684B" w14:paraId="3883B08D" w14:textId="77777777" w:rsidTr="0070087B">
      <w:trPr>
        <w:cantSplit/>
      </w:trPr>
      <w:tc>
        <w:tcPr>
          <w:tcW w:w="15168" w:type="dxa"/>
          <w:gridSpan w:val="2"/>
        </w:tcPr>
        <w:p w14:paraId="4A018CCF" w14:textId="77777777" w:rsidR="000D684B" w:rsidRDefault="000D684B">
          <w:pPr>
            <w:pStyle w:val="Referenz"/>
          </w:pPr>
        </w:p>
      </w:tc>
    </w:tr>
    <w:tr w:rsidR="000D684B" w14:paraId="664CE108" w14:textId="77777777" w:rsidTr="0070087B">
      <w:trPr>
        <w:cantSplit/>
      </w:trPr>
      <w:tc>
        <w:tcPr>
          <w:tcW w:w="15168" w:type="dxa"/>
          <w:gridSpan w:val="2"/>
        </w:tcPr>
        <w:p w14:paraId="2F18D269" w14:textId="77777777" w:rsidR="000D684B" w:rsidRDefault="00BC33AC">
          <w:pPr>
            <w:pStyle w:val="Referenz"/>
            <w:jc w:val="right"/>
          </w:pPr>
          <w:r>
            <w:fldChar w:fldCharType="begin"/>
          </w:r>
          <w:r>
            <w:instrText xml:space="preserve"> PAGE \* Arabic </w:instrText>
          </w:r>
          <w:r>
            <w:fldChar w:fldCharType="separate"/>
          </w:r>
          <w:r>
            <w:t>3</w:t>
          </w:r>
          <w:r>
            <w:fldChar w:fldCharType="end"/>
          </w:r>
          <w:r>
            <w:t>/</w:t>
          </w:r>
          <w:r>
            <w:fldChar w:fldCharType="begin"/>
          </w:r>
          <w:r>
            <w:instrText xml:space="preserve"> NUMPAGES </w:instrText>
          </w:r>
          <w:r>
            <w:fldChar w:fldCharType="separate"/>
          </w:r>
          <w:r>
            <w:t>8</w:t>
          </w:r>
          <w:r>
            <w:fldChar w:fldCharType="end"/>
          </w:r>
        </w:p>
      </w:tc>
    </w:tr>
    <w:tr w:rsidR="0070087B" w14:paraId="411B5640" w14:textId="77777777" w:rsidTr="0070087B">
      <w:trPr>
        <w:gridAfter w:val="1"/>
        <w:wAfter w:w="5699" w:type="dxa"/>
        <w:cantSplit/>
      </w:trPr>
      <w:tc>
        <w:tcPr>
          <w:tcW w:w="9469" w:type="dxa"/>
        </w:tcPr>
        <w:p w14:paraId="6DED3BC8" w14:textId="77777777" w:rsidR="0070087B" w:rsidRDefault="0070087B" w:rsidP="0070087B">
          <w:pPr>
            <w:pStyle w:val="Referenz"/>
            <w:jc w:val="right"/>
          </w:pPr>
          <w:r>
            <w:fldChar w:fldCharType="begin"/>
          </w:r>
          <w:r>
            <w:instrText xml:space="preserve"> PAGE \* Arabic </w:instrText>
          </w:r>
          <w:r>
            <w:fldChar w:fldCharType="separate"/>
          </w:r>
          <w:r>
            <w:t>8</w:t>
          </w:r>
          <w:r>
            <w:fldChar w:fldCharType="end"/>
          </w:r>
          <w:r>
            <w:t>/</w:t>
          </w:r>
          <w:r>
            <w:fldChar w:fldCharType="begin"/>
          </w:r>
          <w:r>
            <w:instrText xml:space="preserve"> NUMPAGES </w:instrText>
          </w:r>
          <w:r>
            <w:fldChar w:fldCharType="separate"/>
          </w:r>
          <w:r>
            <w:t>8</w:t>
          </w:r>
          <w:r>
            <w:fldChar w:fldCharType="end"/>
          </w:r>
        </w:p>
      </w:tc>
    </w:tr>
    <w:tr w:rsidR="000D684B" w14:paraId="7A6B4033" w14:textId="77777777" w:rsidTr="0070087B">
      <w:trPr>
        <w:cantSplit/>
        <w:trHeight w:hRule="exact" w:val="363"/>
      </w:trPr>
      <w:tc>
        <w:tcPr>
          <w:tcW w:w="15168" w:type="dxa"/>
          <w:gridSpan w:val="2"/>
        </w:tcPr>
        <w:p w14:paraId="2E61D669" w14:textId="77777777" w:rsidR="000D684B" w:rsidRDefault="000D684B">
          <w:pPr>
            <w:pStyle w:val="Referenz"/>
          </w:pPr>
        </w:p>
      </w:tc>
    </w:tr>
    <w:tr w:rsidR="000D684B" w14:paraId="0D8156C0" w14:textId="77777777" w:rsidTr="0070087B">
      <w:trPr>
        <w:cantSplit/>
      </w:trPr>
      <w:tc>
        <w:tcPr>
          <w:tcW w:w="15168" w:type="dxa"/>
          <w:gridSpan w:val="2"/>
        </w:tcPr>
        <w:p w14:paraId="7F8ADE5B" w14:textId="69786260" w:rsidR="000D684B" w:rsidRDefault="003971B3">
          <w:pPr>
            <w:pStyle w:val="Fuzeile"/>
            <w:rPr>
              <w:color w:val="000000"/>
              <w:sz w:val="18"/>
              <w:szCs w:val="18"/>
            </w:rPr>
          </w:pPr>
          <w:r>
            <w:rPr>
              <w:noProof/>
            </w:rPr>
            <w:fldChar w:fldCharType="begin"/>
          </w:r>
          <w:r>
            <w:rPr>
              <w:noProof/>
            </w:rPr>
            <w:instrText xml:space="preserve"> FILENAME \* MERGEFORMAT </w:instrText>
          </w:r>
          <w:r>
            <w:rPr>
              <w:noProof/>
            </w:rPr>
            <w:fldChar w:fldCharType="separate"/>
          </w:r>
          <w:r>
            <w:rPr>
              <w:noProof/>
            </w:rPr>
            <w:t>Testkonzept.docx</w:t>
          </w:r>
          <w:r>
            <w:rPr>
              <w:noProof/>
            </w:rPr>
            <w:fldChar w:fldCharType="end"/>
          </w:r>
        </w:p>
      </w:tc>
    </w:tr>
  </w:tbl>
  <w:p w14:paraId="35E9C9CF" w14:textId="77777777" w:rsidR="000D684B" w:rsidRDefault="000D684B">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4253"/>
      <w:gridCol w:w="5103"/>
      <w:gridCol w:w="113"/>
    </w:tblGrid>
    <w:tr w:rsidR="000D684B" w14:paraId="0060C36C" w14:textId="77777777" w:rsidTr="0070087B">
      <w:trPr>
        <w:gridAfter w:val="1"/>
        <w:wAfter w:w="113" w:type="dxa"/>
        <w:cantSplit/>
        <w:trHeight w:hRule="exact" w:val="565"/>
      </w:trPr>
      <w:tc>
        <w:tcPr>
          <w:tcW w:w="4253" w:type="dxa"/>
        </w:tcPr>
        <w:p w14:paraId="37F351E6" w14:textId="77777777" w:rsidR="000D684B" w:rsidRDefault="000D684B">
          <w:pPr>
            <w:pStyle w:val="Referenz"/>
          </w:pPr>
        </w:p>
      </w:tc>
      <w:tc>
        <w:tcPr>
          <w:tcW w:w="5103" w:type="dxa"/>
        </w:tcPr>
        <w:p w14:paraId="0C99B927" w14:textId="19A78B41" w:rsidR="000D684B" w:rsidRDefault="000D684B">
          <w:pPr>
            <w:pStyle w:val="Referenz"/>
          </w:pPr>
        </w:p>
      </w:tc>
    </w:tr>
    <w:tr w:rsidR="0070087B" w14:paraId="517E4EE5" w14:textId="77777777" w:rsidTr="0070087B">
      <w:trPr>
        <w:cantSplit/>
      </w:trPr>
      <w:tc>
        <w:tcPr>
          <w:tcW w:w="9469" w:type="dxa"/>
          <w:gridSpan w:val="3"/>
        </w:tcPr>
        <w:p w14:paraId="089183EA" w14:textId="77777777" w:rsidR="0070087B" w:rsidRDefault="0070087B" w:rsidP="0070087B">
          <w:pPr>
            <w:pStyle w:val="Referenz"/>
            <w:jc w:val="right"/>
          </w:pPr>
          <w:r>
            <w:fldChar w:fldCharType="begin"/>
          </w:r>
          <w:r>
            <w:instrText xml:space="preserve"> PAGE \* Arabic </w:instrText>
          </w:r>
          <w:r>
            <w:fldChar w:fldCharType="separate"/>
          </w:r>
          <w:r>
            <w:t>8</w:t>
          </w:r>
          <w:r>
            <w:fldChar w:fldCharType="end"/>
          </w:r>
          <w:r>
            <w:t>/</w:t>
          </w:r>
          <w:r>
            <w:fldChar w:fldCharType="begin"/>
          </w:r>
          <w:r>
            <w:instrText xml:space="preserve"> NUMPAGES </w:instrText>
          </w:r>
          <w:r>
            <w:fldChar w:fldCharType="separate"/>
          </w:r>
          <w:r>
            <w:t>8</w:t>
          </w:r>
          <w:r>
            <w:fldChar w:fldCharType="end"/>
          </w:r>
        </w:p>
      </w:tc>
    </w:tr>
    <w:tr w:rsidR="000D684B" w14:paraId="6C988CB6" w14:textId="77777777" w:rsidTr="0070087B">
      <w:trPr>
        <w:gridAfter w:val="1"/>
        <w:wAfter w:w="113" w:type="dxa"/>
        <w:cantSplit/>
        <w:trHeight w:val="482"/>
      </w:trPr>
      <w:tc>
        <w:tcPr>
          <w:tcW w:w="4253" w:type="dxa"/>
        </w:tcPr>
        <w:p w14:paraId="1B35A6D5" w14:textId="77777777" w:rsidR="000D684B" w:rsidRDefault="000D684B">
          <w:pPr>
            <w:pStyle w:val="Fuzeile"/>
          </w:pPr>
        </w:p>
      </w:tc>
      <w:tc>
        <w:tcPr>
          <w:tcW w:w="5103" w:type="dxa"/>
        </w:tcPr>
        <w:p w14:paraId="744DED61" w14:textId="77777777" w:rsidR="000D684B" w:rsidRDefault="000D684B">
          <w:pPr>
            <w:pStyle w:val="Fuzeile"/>
          </w:pPr>
        </w:p>
      </w:tc>
    </w:tr>
  </w:tbl>
  <w:p w14:paraId="45277040" w14:textId="7B207E9A" w:rsidR="000D684B" w:rsidRDefault="003971B3">
    <w:pPr>
      <w:pStyle w:val="Absatz0Pt1Pt"/>
      <w:rPr>
        <w:lang w:val="de-CH"/>
      </w:rPr>
    </w:pPr>
    <w:r>
      <w:rPr>
        <w:rFonts w:eastAsia="Calibri"/>
        <w:sz w:val="16"/>
        <w:szCs w:val="16"/>
        <w:lang w:val="de-CH" w:eastAsia="de-DE"/>
      </w:rPr>
      <w:fldChar w:fldCharType="begin"/>
    </w:r>
    <w:r>
      <w:rPr>
        <w:rFonts w:eastAsia="Calibri"/>
        <w:sz w:val="16"/>
        <w:szCs w:val="16"/>
        <w:lang w:val="de-CH" w:eastAsia="de-DE"/>
      </w:rPr>
      <w:instrText xml:space="preserve"> FILENAME \* MERGEFORMAT </w:instrText>
    </w:r>
    <w:r>
      <w:rPr>
        <w:rFonts w:eastAsia="Calibri"/>
        <w:sz w:val="16"/>
        <w:szCs w:val="16"/>
        <w:lang w:val="de-CH" w:eastAsia="de-DE"/>
      </w:rPr>
      <w:fldChar w:fldCharType="separate"/>
    </w:r>
    <w:r>
      <w:rPr>
        <w:rFonts w:eastAsia="Calibri"/>
        <w:noProof/>
        <w:sz w:val="16"/>
        <w:szCs w:val="16"/>
        <w:lang w:val="de-CH" w:eastAsia="de-DE"/>
      </w:rPr>
      <w:t>Testkonzept.docx</w:t>
    </w:r>
    <w:r>
      <w:rPr>
        <w:rFonts w:eastAsia="Calibri"/>
        <w:sz w:val="16"/>
        <w:szCs w:val="16"/>
        <w:lang w:val="de-CH" w:eastAsia="de-DE"/>
      </w:rPr>
      <w:fldChar w:fldCharType="end"/>
    </w: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0D684B" w14:paraId="09334102" w14:textId="77777777">
      <w:trPr>
        <w:cantSplit/>
      </w:trPr>
      <w:tc>
        <w:tcPr>
          <w:tcW w:w="9469" w:type="dxa"/>
        </w:tcPr>
        <w:p w14:paraId="1AD219C4" w14:textId="77777777" w:rsidR="000D684B" w:rsidRDefault="000D684B">
          <w:pPr>
            <w:pStyle w:val="Referenz"/>
          </w:pPr>
        </w:p>
      </w:tc>
    </w:tr>
    <w:tr w:rsidR="000D684B" w14:paraId="6D13F988" w14:textId="77777777">
      <w:trPr>
        <w:cantSplit/>
      </w:trPr>
      <w:tc>
        <w:tcPr>
          <w:tcW w:w="9469" w:type="dxa"/>
        </w:tcPr>
        <w:p w14:paraId="0E51A42D" w14:textId="77777777" w:rsidR="000D684B" w:rsidRDefault="00BC33A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7</w:t>
          </w:r>
          <w:r>
            <w:fldChar w:fldCharType="end"/>
          </w:r>
        </w:p>
      </w:tc>
    </w:tr>
    <w:tr w:rsidR="000D684B" w14:paraId="152B10A0" w14:textId="77777777">
      <w:trPr>
        <w:cantSplit/>
        <w:trHeight w:hRule="exact" w:val="363"/>
      </w:trPr>
      <w:tc>
        <w:tcPr>
          <w:tcW w:w="9469" w:type="dxa"/>
        </w:tcPr>
        <w:p w14:paraId="3258D689" w14:textId="77777777" w:rsidR="000D684B" w:rsidRDefault="000D684B">
          <w:pPr>
            <w:pStyle w:val="Referenz"/>
          </w:pPr>
        </w:p>
      </w:tc>
    </w:tr>
    <w:tr w:rsidR="000D684B" w14:paraId="4567D03A" w14:textId="77777777">
      <w:trPr>
        <w:cantSplit/>
      </w:trPr>
      <w:tc>
        <w:tcPr>
          <w:tcW w:w="9469" w:type="dxa"/>
        </w:tcPr>
        <w:p w14:paraId="30298F36" w14:textId="77777777" w:rsidR="000D684B" w:rsidRDefault="00BC33AC">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D72106">
            <w:rPr>
              <w:noProof/>
              <w:color w:val="000000"/>
              <w:sz w:val="18"/>
              <w:szCs w:val="18"/>
            </w:rPr>
            <w:t>dokument1</w:t>
          </w:r>
          <w:r>
            <w:rPr>
              <w:color w:val="000000"/>
              <w:sz w:val="18"/>
              <w:szCs w:val="18"/>
            </w:rPr>
            <w:fldChar w:fldCharType="end"/>
          </w:r>
        </w:p>
      </w:tc>
    </w:tr>
  </w:tbl>
  <w:p w14:paraId="3AAC1118" w14:textId="77777777" w:rsidR="000D684B" w:rsidRDefault="000D684B">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0D684B" w14:paraId="5A8DBFBD" w14:textId="77777777">
      <w:trPr>
        <w:cantSplit/>
      </w:trPr>
      <w:tc>
        <w:tcPr>
          <w:tcW w:w="9469" w:type="dxa"/>
        </w:tcPr>
        <w:p w14:paraId="29A28324" w14:textId="77777777" w:rsidR="000D684B" w:rsidRDefault="000D684B">
          <w:pPr>
            <w:pStyle w:val="Referenz"/>
          </w:pPr>
        </w:p>
      </w:tc>
    </w:tr>
    <w:tr w:rsidR="000D684B" w14:paraId="560A91C0" w14:textId="77777777">
      <w:trPr>
        <w:cantSplit/>
      </w:trPr>
      <w:tc>
        <w:tcPr>
          <w:tcW w:w="9469" w:type="dxa"/>
        </w:tcPr>
        <w:p w14:paraId="0B019054" w14:textId="77777777" w:rsidR="000D684B" w:rsidRDefault="00BC33AC">
          <w:pPr>
            <w:pStyle w:val="Referenz"/>
            <w:jc w:val="right"/>
          </w:pPr>
          <w:r>
            <w:fldChar w:fldCharType="begin"/>
          </w:r>
          <w:r>
            <w:instrText xml:space="preserve"> PAGE \* Arabic </w:instrText>
          </w:r>
          <w:r>
            <w:fldChar w:fldCharType="separate"/>
          </w:r>
          <w:r>
            <w:t>8</w:t>
          </w:r>
          <w:r>
            <w:fldChar w:fldCharType="end"/>
          </w:r>
          <w:r>
            <w:t>/</w:t>
          </w:r>
          <w:r>
            <w:fldChar w:fldCharType="begin"/>
          </w:r>
          <w:r>
            <w:instrText xml:space="preserve"> NUMPAGES </w:instrText>
          </w:r>
          <w:r>
            <w:fldChar w:fldCharType="separate"/>
          </w:r>
          <w:r>
            <w:t>8</w:t>
          </w:r>
          <w:r>
            <w:fldChar w:fldCharType="end"/>
          </w:r>
        </w:p>
      </w:tc>
    </w:tr>
    <w:tr w:rsidR="000D684B" w14:paraId="30187B55" w14:textId="77777777" w:rsidTr="0070087B">
      <w:trPr>
        <w:cantSplit/>
        <w:trHeight w:hRule="exact" w:val="305"/>
      </w:trPr>
      <w:tc>
        <w:tcPr>
          <w:tcW w:w="9469" w:type="dxa"/>
        </w:tcPr>
        <w:p w14:paraId="6E86452B" w14:textId="77777777" w:rsidR="000D684B" w:rsidRDefault="000D684B">
          <w:pPr>
            <w:pStyle w:val="Referenz"/>
          </w:pPr>
        </w:p>
      </w:tc>
    </w:tr>
    <w:tr w:rsidR="000D684B" w14:paraId="58978E58" w14:textId="77777777" w:rsidTr="0070087B">
      <w:trPr>
        <w:cantSplit/>
        <w:trHeight w:val="80"/>
      </w:trPr>
      <w:tc>
        <w:tcPr>
          <w:tcW w:w="9469" w:type="dxa"/>
        </w:tcPr>
        <w:p w14:paraId="36403755" w14:textId="2C7724A5" w:rsidR="000D684B" w:rsidRDefault="0070087B">
          <w:pPr>
            <w:pStyle w:val="Fuzeile"/>
            <w:rPr>
              <w:color w:val="000000"/>
              <w:sz w:val="18"/>
              <w:szCs w:val="18"/>
            </w:rPr>
          </w:pPr>
          <w:r>
            <w:rPr>
              <w:noProof/>
            </w:rPr>
            <w:fldChar w:fldCharType="begin"/>
          </w:r>
          <w:r>
            <w:rPr>
              <w:noProof/>
            </w:rPr>
            <w:instrText xml:space="preserve"> FILENAME \* MERGEFORMAT </w:instrText>
          </w:r>
          <w:r>
            <w:rPr>
              <w:noProof/>
            </w:rPr>
            <w:fldChar w:fldCharType="separate"/>
          </w:r>
          <w:r>
            <w:rPr>
              <w:noProof/>
            </w:rPr>
            <w:t>Testkonzept.docx</w:t>
          </w:r>
          <w:r>
            <w:rPr>
              <w:noProof/>
            </w:rPr>
            <w:fldChar w:fldCharType="end"/>
          </w:r>
        </w:p>
      </w:tc>
    </w:tr>
  </w:tbl>
  <w:p w14:paraId="493CB756" w14:textId="77777777" w:rsidR="000D684B" w:rsidRDefault="000D684B">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4253"/>
      <w:gridCol w:w="5103"/>
      <w:gridCol w:w="113"/>
    </w:tblGrid>
    <w:tr w:rsidR="000D684B" w14:paraId="4ACF96E4" w14:textId="77777777" w:rsidTr="0070087B">
      <w:trPr>
        <w:gridAfter w:val="1"/>
        <w:wAfter w:w="113" w:type="dxa"/>
        <w:cantSplit/>
        <w:trHeight w:hRule="exact" w:val="565"/>
      </w:trPr>
      <w:tc>
        <w:tcPr>
          <w:tcW w:w="4253" w:type="dxa"/>
        </w:tcPr>
        <w:p w14:paraId="3B591208" w14:textId="77777777" w:rsidR="000D684B" w:rsidRDefault="000D684B">
          <w:pPr>
            <w:pStyle w:val="Referenz"/>
          </w:pPr>
        </w:p>
      </w:tc>
      <w:tc>
        <w:tcPr>
          <w:tcW w:w="5103" w:type="dxa"/>
        </w:tcPr>
        <w:p w14:paraId="63157FAA" w14:textId="39CD3586" w:rsidR="000D684B" w:rsidRDefault="000D684B">
          <w:pPr>
            <w:pStyle w:val="Referenz"/>
          </w:pPr>
        </w:p>
      </w:tc>
    </w:tr>
    <w:tr w:rsidR="0070087B" w14:paraId="2B5F0DFB" w14:textId="77777777" w:rsidTr="0070087B">
      <w:trPr>
        <w:cantSplit/>
      </w:trPr>
      <w:tc>
        <w:tcPr>
          <w:tcW w:w="9469" w:type="dxa"/>
          <w:gridSpan w:val="3"/>
        </w:tcPr>
        <w:p w14:paraId="277E17AD" w14:textId="77777777" w:rsidR="0070087B" w:rsidRDefault="0070087B" w:rsidP="0070087B">
          <w:pPr>
            <w:pStyle w:val="Referenz"/>
            <w:jc w:val="right"/>
          </w:pPr>
          <w:r>
            <w:fldChar w:fldCharType="begin"/>
          </w:r>
          <w:r>
            <w:instrText xml:space="preserve"> PAGE \* Arabic </w:instrText>
          </w:r>
          <w:r>
            <w:fldChar w:fldCharType="separate"/>
          </w:r>
          <w:r>
            <w:t>8</w:t>
          </w:r>
          <w:r>
            <w:fldChar w:fldCharType="end"/>
          </w:r>
          <w:r>
            <w:t>/</w:t>
          </w:r>
          <w:r>
            <w:fldChar w:fldCharType="begin"/>
          </w:r>
          <w:r>
            <w:instrText xml:space="preserve"> NUMPAGES </w:instrText>
          </w:r>
          <w:r>
            <w:fldChar w:fldCharType="separate"/>
          </w:r>
          <w:r>
            <w:t>8</w:t>
          </w:r>
          <w:r>
            <w:fldChar w:fldCharType="end"/>
          </w:r>
        </w:p>
      </w:tc>
    </w:tr>
    <w:tr w:rsidR="000D684B" w14:paraId="5A781BFB" w14:textId="77777777" w:rsidTr="0070087B">
      <w:trPr>
        <w:gridAfter w:val="1"/>
        <w:wAfter w:w="113" w:type="dxa"/>
        <w:cantSplit/>
        <w:trHeight w:val="482"/>
      </w:trPr>
      <w:tc>
        <w:tcPr>
          <w:tcW w:w="4253" w:type="dxa"/>
        </w:tcPr>
        <w:p w14:paraId="18DC8584" w14:textId="77777777" w:rsidR="000D684B" w:rsidRDefault="000D684B">
          <w:pPr>
            <w:pStyle w:val="Fuzeile"/>
          </w:pPr>
        </w:p>
      </w:tc>
      <w:tc>
        <w:tcPr>
          <w:tcW w:w="5103" w:type="dxa"/>
        </w:tcPr>
        <w:p w14:paraId="5EFAE6E1" w14:textId="77777777" w:rsidR="000D684B" w:rsidRDefault="000D684B">
          <w:pPr>
            <w:pStyle w:val="Fuzeile"/>
          </w:pPr>
        </w:p>
      </w:tc>
    </w:tr>
  </w:tbl>
  <w:p w14:paraId="53ADC153" w14:textId="7585C5B0" w:rsidR="000D684B" w:rsidRDefault="0070087B">
    <w:pPr>
      <w:pStyle w:val="Absatz0Pt1Pt"/>
      <w:rPr>
        <w:lang w:val="de-CH"/>
      </w:rPr>
    </w:pPr>
    <w:r>
      <w:rPr>
        <w:rFonts w:eastAsia="Calibri"/>
        <w:noProof/>
        <w:sz w:val="16"/>
        <w:szCs w:val="16"/>
        <w:lang w:val="de-CH" w:eastAsia="de-DE"/>
      </w:rPr>
      <w:fldChar w:fldCharType="begin"/>
    </w:r>
    <w:r>
      <w:rPr>
        <w:rFonts w:eastAsia="Calibri"/>
        <w:noProof/>
        <w:sz w:val="16"/>
        <w:szCs w:val="16"/>
        <w:lang w:val="de-CH" w:eastAsia="de-DE"/>
      </w:rPr>
      <w:instrText xml:space="preserve"> FILENAME \* MERGEFORMAT </w:instrText>
    </w:r>
    <w:r>
      <w:rPr>
        <w:rFonts w:eastAsia="Calibri"/>
        <w:noProof/>
        <w:sz w:val="16"/>
        <w:szCs w:val="16"/>
        <w:lang w:val="de-CH" w:eastAsia="de-DE"/>
      </w:rPr>
      <w:fldChar w:fldCharType="separate"/>
    </w:r>
    <w:r>
      <w:rPr>
        <w:rFonts w:eastAsia="Calibri"/>
        <w:noProof/>
        <w:sz w:val="16"/>
        <w:szCs w:val="16"/>
        <w:lang w:val="de-CH" w:eastAsia="de-DE"/>
      </w:rPr>
      <w:t>Testkonzept.docx</w:t>
    </w:r>
    <w:r>
      <w:rPr>
        <w:rFonts w:eastAsia="Calibri"/>
        <w:noProof/>
        <w:sz w:val="16"/>
        <w:szCs w:val="16"/>
        <w:lang w:val="de-CH"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DED46" w14:textId="77777777" w:rsidR="007F7D4B" w:rsidRDefault="007F7D4B">
      <w:pPr>
        <w:spacing w:after="0" w:line="240" w:lineRule="auto"/>
      </w:pPr>
      <w:r>
        <w:separator/>
      </w:r>
    </w:p>
    <w:p w14:paraId="21244BA2" w14:textId="77777777" w:rsidR="007F7D4B" w:rsidRDefault="007F7D4B"/>
    <w:p w14:paraId="087637FB" w14:textId="77777777" w:rsidR="007F7D4B" w:rsidRDefault="007F7D4B"/>
  </w:footnote>
  <w:footnote w:type="continuationSeparator" w:id="0">
    <w:p w14:paraId="6BB321CB" w14:textId="77777777" w:rsidR="007F7D4B" w:rsidRDefault="007F7D4B">
      <w:pPr>
        <w:spacing w:after="0" w:line="240" w:lineRule="auto"/>
      </w:pPr>
      <w:r>
        <w:continuationSeparator/>
      </w:r>
    </w:p>
    <w:p w14:paraId="52245697" w14:textId="77777777" w:rsidR="007F7D4B" w:rsidRDefault="007F7D4B"/>
    <w:p w14:paraId="571AC3C8" w14:textId="77777777" w:rsidR="007F7D4B" w:rsidRDefault="007F7D4B"/>
  </w:footnote>
  <w:footnote w:type="continuationNotice" w:id="1">
    <w:p w14:paraId="7BAE3272" w14:textId="77777777" w:rsidR="00A421E4" w:rsidRDefault="00A421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D684B" w14:paraId="7CB5BF10" w14:textId="77777777">
      <w:trPr>
        <w:cantSplit/>
        <w:trHeight w:hRule="exact" w:val="400"/>
      </w:trPr>
      <w:tc>
        <w:tcPr>
          <w:tcW w:w="3402" w:type="dxa"/>
        </w:tcPr>
        <w:p w14:paraId="02E8C778" w14:textId="77777777" w:rsidR="000D684B" w:rsidRDefault="000D684B">
          <w:pPr>
            <w:pStyle w:val="Referenz"/>
          </w:pPr>
        </w:p>
      </w:tc>
      <w:tc>
        <w:tcPr>
          <w:tcW w:w="5670" w:type="dxa"/>
        </w:tcPr>
        <w:p w14:paraId="3738EE62" w14:textId="0652F511" w:rsidR="000D684B" w:rsidRDefault="00BC33AC">
          <w:pPr>
            <w:pStyle w:val="Referenz"/>
            <w:jc w:val="right"/>
          </w:pPr>
          <w:r>
            <w:fldChar w:fldCharType="begin"/>
          </w:r>
          <w:r>
            <w:instrText xml:space="preserve"> STYLEREF "Titel-Projektbezeichnung 1" </w:instrText>
          </w:r>
          <w:r>
            <w:fldChar w:fldCharType="separate"/>
          </w:r>
          <w:r w:rsidR="00F25255">
            <w:t>Testkonzept</w:t>
          </w:r>
          <w:r>
            <w:fldChar w:fldCharType="end"/>
          </w:r>
        </w:p>
        <w:p w14:paraId="1E1DEA64" w14:textId="317AD5F5" w:rsidR="000D684B" w:rsidRDefault="00BC33AC">
          <w:pPr>
            <w:pStyle w:val="Referenz"/>
            <w:jc w:val="right"/>
          </w:pPr>
          <w:r>
            <w:fldChar w:fldCharType="begin"/>
          </w:r>
          <w:r>
            <w:instrText xml:space="preserve"> STYLEREF "Titel-Projektbezeichnung 2" </w:instrText>
          </w:r>
          <w:r>
            <w:fldChar w:fldCharType="separate"/>
          </w:r>
          <w:r w:rsidR="00F25255">
            <w:t>Moodle Migration auf Docker</w:t>
          </w:r>
          <w:r>
            <w:fldChar w:fldCharType="end"/>
          </w:r>
        </w:p>
      </w:tc>
    </w:tr>
  </w:tbl>
  <w:p w14:paraId="636FC69E" w14:textId="77777777" w:rsidR="000D684B" w:rsidRDefault="000D684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CellMar>
        <w:left w:w="0" w:type="dxa"/>
        <w:right w:w="0" w:type="dxa"/>
      </w:tblCellMar>
      <w:tblLook w:val="04A0" w:firstRow="1" w:lastRow="0" w:firstColumn="1" w:lastColumn="0" w:noHBand="0" w:noVBand="1"/>
    </w:tblPr>
    <w:tblGrid>
      <w:gridCol w:w="12900"/>
      <w:gridCol w:w="2268"/>
    </w:tblGrid>
    <w:tr w:rsidR="000D684B" w14:paraId="22087813" w14:textId="77777777">
      <w:trPr>
        <w:cantSplit/>
        <w:trHeight w:hRule="exact" w:val="400"/>
      </w:trPr>
      <w:tc>
        <w:tcPr>
          <w:tcW w:w="12900" w:type="dxa"/>
          <w:hideMark/>
        </w:tcPr>
        <w:p w14:paraId="3532F863" w14:textId="75567852" w:rsidR="000D684B" w:rsidRDefault="00BC33AC">
          <w:pPr>
            <w:pStyle w:val="Referenz"/>
          </w:pPr>
          <w:r>
            <w:fldChar w:fldCharType="begin"/>
          </w:r>
          <w:r>
            <w:instrText xml:space="preserve"> STYLEREF "Titel-Projektbezeichnung 1" </w:instrText>
          </w:r>
          <w:r>
            <w:fldChar w:fldCharType="separate"/>
          </w:r>
          <w:r>
            <w:t>Testkonzept</w:t>
          </w:r>
          <w:r>
            <w:fldChar w:fldCharType="end"/>
          </w:r>
        </w:p>
        <w:p w14:paraId="7F6FAC14" w14:textId="32A38B3B" w:rsidR="000D684B" w:rsidRDefault="00BC33AC">
          <w:pPr>
            <w:pStyle w:val="Referenz"/>
          </w:pPr>
          <w:r>
            <w:fldChar w:fldCharType="begin"/>
          </w:r>
          <w:r>
            <w:instrText xml:space="preserve"> STYLEREF "Titel-Projektbezeichnung 2" </w:instrText>
          </w:r>
          <w:r>
            <w:fldChar w:fldCharType="separate"/>
          </w:r>
          <w:r>
            <w:t>Moodle Migration auf Docker</w:t>
          </w:r>
          <w:r>
            <w:fldChar w:fldCharType="end"/>
          </w:r>
        </w:p>
      </w:tc>
      <w:tc>
        <w:tcPr>
          <w:tcW w:w="2268" w:type="dxa"/>
        </w:tcPr>
        <w:p w14:paraId="7A296B5B" w14:textId="77777777" w:rsidR="000D684B" w:rsidRDefault="000D684B">
          <w:pPr>
            <w:pStyle w:val="Referenz"/>
          </w:pPr>
        </w:p>
      </w:tc>
    </w:tr>
  </w:tbl>
  <w:p w14:paraId="39F327AD" w14:textId="77777777" w:rsidR="000D684B" w:rsidRDefault="000D684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45" w:type="dxa"/>
      <w:tblInd w:w="-595" w:type="dxa"/>
      <w:tblLayout w:type="fixed"/>
      <w:tblCellMar>
        <w:left w:w="0" w:type="dxa"/>
        <w:right w:w="0" w:type="dxa"/>
      </w:tblCellMar>
      <w:tblLook w:val="0600" w:firstRow="0" w:lastRow="0" w:firstColumn="0" w:lastColumn="0" w:noHBand="1" w:noVBand="1"/>
    </w:tblPr>
    <w:tblGrid>
      <w:gridCol w:w="4845"/>
    </w:tblGrid>
    <w:tr w:rsidR="00DC605E" w14:paraId="79C13336" w14:textId="77777777" w:rsidTr="00DC605E">
      <w:trPr>
        <w:cantSplit/>
        <w:trHeight w:hRule="exact" w:val="1814"/>
      </w:trPr>
      <w:tc>
        <w:tcPr>
          <w:tcW w:w="4845" w:type="dxa"/>
          <w:hideMark/>
        </w:tcPr>
        <w:p w14:paraId="6117D04C" w14:textId="72368873" w:rsidR="00DC605E" w:rsidRDefault="00BC33AC">
          <w:pPr>
            <w:pStyle w:val="Kopfzeile"/>
          </w:pPr>
          <w:r>
            <w:pict w14:anchorId="4D2D5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6.55pt;height:16.7pt">
                <v:imagedata r:id="rId1" o:title=""/>
              </v:shape>
            </w:pict>
          </w:r>
        </w:p>
      </w:tc>
    </w:tr>
  </w:tbl>
  <w:p w14:paraId="03D6A019" w14:textId="77777777" w:rsidR="000D684B" w:rsidRDefault="000D684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D684B" w14:paraId="69CF7F09" w14:textId="77777777">
      <w:trPr>
        <w:cantSplit/>
        <w:trHeight w:hRule="exact" w:val="400"/>
      </w:trPr>
      <w:tc>
        <w:tcPr>
          <w:tcW w:w="3402" w:type="dxa"/>
        </w:tcPr>
        <w:p w14:paraId="404B2509" w14:textId="77777777" w:rsidR="000D684B" w:rsidRDefault="000D684B">
          <w:pPr>
            <w:pStyle w:val="Referenz"/>
          </w:pPr>
        </w:p>
      </w:tc>
      <w:tc>
        <w:tcPr>
          <w:tcW w:w="5670" w:type="dxa"/>
        </w:tcPr>
        <w:p w14:paraId="1DD8B053" w14:textId="77777777" w:rsidR="000D684B" w:rsidRDefault="00BC33AC">
          <w:pPr>
            <w:pStyle w:val="Referenz"/>
            <w:jc w:val="right"/>
          </w:pPr>
          <w:r>
            <w:fldChar w:fldCharType="begin"/>
          </w:r>
          <w:r>
            <w:instrText xml:space="preserve"> STYLEREF "Titel-Projektbezeichnung 1" </w:instrText>
          </w:r>
          <w:r>
            <w:fldChar w:fldCharType="separate"/>
          </w:r>
          <w:r w:rsidR="00D72106">
            <w:t>Testkonzept</w:t>
          </w:r>
          <w:r>
            <w:fldChar w:fldCharType="end"/>
          </w:r>
        </w:p>
        <w:p w14:paraId="1CF122C4" w14:textId="77777777" w:rsidR="000D684B" w:rsidRDefault="00BC33AC">
          <w:pPr>
            <w:pStyle w:val="Referenz"/>
            <w:jc w:val="right"/>
          </w:pPr>
          <w:r>
            <w:fldChar w:fldCharType="begin"/>
          </w:r>
          <w:r>
            <w:instrText xml:space="preserve"> STYLEREF "Titel-Projektbezeichnung 2" </w:instrText>
          </w:r>
          <w:r>
            <w:fldChar w:fldCharType="separate"/>
          </w:r>
          <w:r w:rsidR="00D72106">
            <w:t>Projektname</w:t>
          </w:r>
          <w:r>
            <w:fldChar w:fldCharType="end"/>
          </w:r>
        </w:p>
      </w:tc>
    </w:tr>
  </w:tbl>
  <w:p w14:paraId="58496132" w14:textId="77777777" w:rsidR="000D684B" w:rsidRDefault="000D684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D684B" w14:paraId="72A3EB14" w14:textId="77777777">
      <w:trPr>
        <w:cantSplit/>
        <w:trHeight w:hRule="exact" w:val="400"/>
      </w:trPr>
      <w:tc>
        <w:tcPr>
          <w:tcW w:w="6804" w:type="dxa"/>
        </w:tcPr>
        <w:p w14:paraId="57950CAD" w14:textId="7D839A79" w:rsidR="000D684B" w:rsidRDefault="00BC33AC">
          <w:pPr>
            <w:pStyle w:val="Referenz"/>
          </w:pPr>
          <w:r>
            <w:fldChar w:fldCharType="begin"/>
          </w:r>
          <w:r>
            <w:instrText xml:space="preserve"> STYLEREF "Titel-Projektbezeichnung 1" </w:instrText>
          </w:r>
          <w:r>
            <w:fldChar w:fldCharType="separate"/>
          </w:r>
          <w:r>
            <w:t>Testkonzept</w:t>
          </w:r>
          <w:r>
            <w:fldChar w:fldCharType="end"/>
          </w:r>
        </w:p>
        <w:p w14:paraId="0C142829" w14:textId="30D2EADD" w:rsidR="000D684B" w:rsidRDefault="00BC33AC">
          <w:pPr>
            <w:pStyle w:val="Referenz"/>
          </w:pPr>
          <w:r>
            <w:fldChar w:fldCharType="begin"/>
          </w:r>
          <w:r>
            <w:instrText xml:space="preserve"> STYLEREF "Titel-Projektbezeichnung 2" </w:instrText>
          </w:r>
          <w:r>
            <w:fldChar w:fldCharType="separate"/>
          </w:r>
          <w:r>
            <w:t>Moodle Migration auf Docker</w:t>
          </w:r>
          <w:r>
            <w:fldChar w:fldCharType="end"/>
          </w:r>
        </w:p>
      </w:tc>
      <w:tc>
        <w:tcPr>
          <w:tcW w:w="2268" w:type="dxa"/>
        </w:tcPr>
        <w:p w14:paraId="7C55622A" w14:textId="77777777" w:rsidR="000D684B" w:rsidRDefault="000D684B">
          <w:pPr>
            <w:pStyle w:val="Referenz"/>
          </w:pPr>
        </w:p>
      </w:tc>
    </w:tr>
  </w:tbl>
  <w:p w14:paraId="157E47FE" w14:textId="77777777" w:rsidR="000D684B" w:rsidRDefault="000D684B">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1BDD2" w14:textId="2BA8EDB3" w:rsidR="00DC605E" w:rsidRDefault="00DC605E" w:rsidP="00DC605E">
    <w:pPr>
      <w:pStyle w:val="Referenz"/>
    </w:pPr>
    <w:r>
      <w:fldChar w:fldCharType="begin"/>
    </w:r>
    <w:r>
      <w:instrText xml:space="preserve"> STYLEREF "Titel-Projektbezeichnung 1" </w:instrText>
    </w:r>
    <w:r>
      <w:fldChar w:fldCharType="separate"/>
    </w:r>
    <w:r w:rsidR="00BC33AC">
      <w:t>Testkonzept</w:t>
    </w:r>
    <w:r>
      <w:fldChar w:fldCharType="end"/>
    </w:r>
  </w:p>
  <w:p w14:paraId="30F4443E" w14:textId="2A2B7051" w:rsidR="000D684B" w:rsidRDefault="00376CAD" w:rsidP="00DC605E">
    <w:pPr>
      <w:pStyle w:val="Kopfzeile"/>
    </w:pPr>
    <w:r>
      <w:fldChar w:fldCharType="begin"/>
    </w:r>
    <w:r>
      <w:instrText>STYLEREF "Titel-Projektbezeichnung 2"</w:instrText>
    </w:r>
    <w:r>
      <w:fldChar w:fldCharType="separate"/>
    </w:r>
    <w:r w:rsidR="00BC33AC">
      <w:rPr>
        <w:noProof/>
      </w:rPr>
      <w:t>Moodle Migration auf Docker</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YxUap2qjlkTDgX" int2:id="BbdD4CtZ">
      <int2:state int2:value="Rejected" int2:type="LegacyProofing"/>
    </int2:textHash>
    <int2:textHash int2:hashCode="B7eWs6EOqotvSF" int2:id="IsZGvtbB">
      <int2:state int2:value="Rejected" int2:type="LegacyProofing"/>
    </int2:textHash>
    <int2:textHash int2:hashCode="5NyfSN0jvgESQo" int2:id="MVhHCxUN">
      <int2:state int2:value="Rejected" int2:type="LegacyProofing"/>
    </int2:textHash>
    <int2:textHash int2:hashCode="uDpTgu7NGS3uS1" int2:id="QO6kCUm5">
      <int2:state int2:value="Rejected" int2:type="LegacyProofing"/>
    </int2:textHash>
    <int2:bookmark int2:bookmarkName="_Int_lUuD4RHG" int2:invalidationBookmarkName="" int2:hashCode="0dlZer69Yr2gV9" int2:id="VqvpCoj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763303694">
    <w:abstractNumId w:val="15"/>
  </w:num>
  <w:num w:numId="2" w16cid:durableId="1445660662">
    <w:abstractNumId w:val="22"/>
  </w:num>
  <w:num w:numId="3" w16cid:durableId="1257595120">
    <w:abstractNumId w:val="1"/>
  </w:num>
  <w:num w:numId="4" w16cid:durableId="72900257">
    <w:abstractNumId w:val="28"/>
  </w:num>
  <w:num w:numId="5" w16cid:durableId="519969777">
    <w:abstractNumId w:val="5"/>
  </w:num>
  <w:num w:numId="6" w16cid:durableId="1066874613">
    <w:abstractNumId w:val="17"/>
  </w:num>
  <w:num w:numId="7" w16cid:durableId="354624268">
    <w:abstractNumId w:val="6"/>
  </w:num>
  <w:num w:numId="8" w16cid:durableId="1715809027">
    <w:abstractNumId w:val="26"/>
  </w:num>
  <w:num w:numId="9" w16cid:durableId="132722000">
    <w:abstractNumId w:val="19"/>
  </w:num>
  <w:num w:numId="10" w16cid:durableId="1058819430">
    <w:abstractNumId w:val="27"/>
  </w:num>
  <w:num w:numId="11" w16cid:durableId="1996491658">
    <w:abstractNumId w:val="13"/>
  </w:num>
  <w:num w:numId="12" w16cid:durableId="2112701775">
    <w:abstractNumId w:val="24"/>
  </w:num>
  <w:num w:numId="13" w16cid:durableId="1239637010">
    <w:abstractNumId w:val="3"/>
  </w:num>
  <w:num w:numId="14" w16cid:durableId="1623924344">
    <w:abstractNumId w:val="4"/>
  </w:num>
  <w:num w:numId="15" w16cid:durableId="1512062037">
    <w:abstractNumId w:val="12"/>
  </w:num>
  <w:num w:numId="16" w16cid:durableId="1064453751">
    <w:abstractNumId w:val="16"/>
  </w:num>
  <w:num w:numId="17" w16cid:durableId="1853228302">
    <w:abstractNumId w:val="11"/>
  </w:num>
  <w:num w:numId="18" w16cid:durableId="1503427690">
    <w:abstractNumId w:val="21"/>
  </w:num>
  <w:num w:numId="19" w16cid:durableId="1521971261">
    <w:abstractNumId w:val="23"/>
  </w:num>
  <w:num w:numId="20" w16cid:durableId="1645508147">
    <w:abstractNumId w:val="9"/>
  </w:num>
  <w:num w:numId="21" w16cid:durableId="1562792441">
    <w:abstractNumId w:val="14"/>
  </w:num>
  <w:num w:numId="22" w16cid:durableId="449398890">
    <w:abstractNumId w:val="8"/>
  </w:num>
  <w:num w:numId="23" w16cid:durableId="1229923050">
    <w:abstractNumId w:val="18"/>
  </w:num>
  <w:num w:numId="24" w16cid:durableId="605575410">
    <w:abstractNumId w:val="20"/>
  </w:num>
  <w:num w:numId="25" w16cid:durableId="2032100113">
    <w:abstractNumId w:val="2"/>
  </w:num>
  <w:num w:numId="26" w16cid:durableId="1593049590">
    <w:abstractNumId w:val="7"/>
  </w:num>
  <w:num w:numId="27" w16cid:durableId="1507474343">
    <w:abstractNumId w:val="25"/>
  </w:num>
  <w:num w:numId="28" w16cid:durableId="1933079663">
    <w:abstractNumId w:val="10"/>
  </w:num>
  <w:num w:numId="29" w16cid:durableId="2110225791">
    <w:abstractNumId w:val="0"/>
  </w:num>
  <w:num w:numId="30" w16cid:durableId="1396663988">
    <w:abstractNumId w:val="15"/>
  </w:num>
  <w:num w:numId="31" w16cid:durableId="130662104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06"/>
    <w:rsid w:val="00007249"/>
    <w:rsid w:val="00026720"/>
    <w:rsid w:val="00030EC3"/>
    <w:rsid w:val="00043B53"/>
    <w:rsid w:val="0005106B"/>
    <w:rsid w:val="000524D1"/>
    <w:rsid w:val="00062212"/>
    <w:rsid w:val="000A23D0"/>
    <w:rsid w:val="000B22AE"/>
    <w:rsid w:val="000B27C7"/>
    <w:rsid w:val="000C5BAF"/>
    <w:rsid w:val="000D083F"/>
    <w:rsid w:val="000D684B"/>
    <w:rsid w:val="000F6A57"/>
    <w:rsid w:val="0010128B"/>
    <w:rsid w:val="00103022"/>
    <w:rsid w:val="00140F66"/>
    <w:rsid w:val="00142D58"/>
    <w:rsid w:val="00143570"/>
    <w:rsid w:val="0016060E"/>
    <w:rsid w:val="001646EF"/>
    <w:rsid w:val="00173F2D"/>
    <w:rsid w:val="00174602"/>
    <w:rsid w:val="00191FF9"/>
    <w:rsid w:val="001927CC"/>
    <w:rsid w:val="00192864"/>
    <w:rsid w:val="001A0763"/>
    <w:rsid w:val="001A73EA"/>
    <w:rsid w:val="001B037C"/>
    <w:rsid w:val="001B54F4"/>
    <w:rsid w:val="001E1A3B"/>
    <w:rsid w:val="001E6C16"/>
    <w:rsid w:val="001F4247"/>
    <w:rsid w:val="001F7236"/>
    <w:rsid w:val="002051F7"/>
    <w:rsid w:val="002076D1"/>
    <w:rsid w:val="00211687"/>
    <w:rsid w:val="0026522D"/>
    <w:rsid w:val="002800EF"/>
    <w:rsid w:val="002A58AE"/>
    <w:rsid w:val="002A6965"/>
    <w:rsid w:val="002B7E8F"/>
    <w:rsid w:val="002C0AA9"/>
    <w:rsid w:val="0031706F"/>
    <w:rsid w:val="0033300E"/>
    <w:rsid w:val="003447BB"/>
    <w:rsid w:val="0035143D"/>
    <w:rsid w:val="00353D29"/>
    <w:rsid w:val="00371AC8"/>
    <w:rsid w:val="00373D67"/>
    <w:rsid w:val="00376CAD"/>
    <w:rsid w:val="00386499"/>
    <w:rsid w:val="00393C4E"/>
    <w:rsid w:val="003971B3"/>
    <w:rsid w:val="003A6EE3"/>
    <w:rsid w:val="003A7EA1"/>
    <w:rsid w:val="003C2031"/>
    <w:rsid w:val="003E180B"/>
    <w:rsid w:val="003E1A00"/>
    <w:rsid w:val="003E68BF"/>
    <w:rsid w:val="0041371D"/>
    <w:rsid w:val="00434105"/>
    <w:rsid w:val="004473BD"/>
    <w:rsid w:val="00466DB7"/>
    <w:rsid w:val="00472F9C"/>
    <w:rsid w:val="004A0B7A"/>
    <w:rsid w:val="0051125B"/>
    <w:rsid w:val="0051437E"/>
    <w:rsid w:val="0053637C"/>
    <w:rsid w:val="00545F15"/>
    <w:rsid w:val="00552352"/>
    <w:rsid w:val="005737B7"/>
    <w:rsid w:val="005804E9"/>
    <w:rsid w:val="005A6CC8"/>
    <w:rsid w:val="005C082A"/>
    <w:rsid w:val="005C2F69"/>
    <w:rsid w:val="005C4A73"/>
    <w:rsid w:val="005D1D65"/>
    <w:rsid w:val="005E6E41"/>
    <w:rsid w:val="005F59A6"/>
    <w:rsid w:val="0063682C"/>
    <w:rsid w:val="00642E9A"/>
    <w:rsid w:val="00646F91"/>
    <w:rsid w:val="00653862"/>
    <w:rsid w:val="00656FC1"/>
    <w:rsid w:val="006A02CE"/>
    <w:rsid w:val="006A7A39"/>
    <w:rsid w:val="006E1C65"/>
    <w:rsid w:val="006E3E4F"/>
    <w:rsid w:val="0070087B"/>
    <w:rsid w:val="00707B4C"/>
    <w:rsid w:val="00715586"/>
    <w:rsid w:val="00723350"/>
    <w:rsid w:val="00724F32"/>
    <w:rsid w:val="00725812"/>
    <w:rsid w:val="007336BF"/>
    <w:rsid w:val="00737469"/>
    <w:rsid w:val="00750074"/>
    <w:rsid w:val="00750318"/>
    <w:rsid w:val="0078001F"/>
    <w:rsid w:val="00791426"/>
    <w:rsid w:val="007B490E"/>
    <w:rsid w:val="007B6834"/>
    <w:rsid w:val="007C5BA0"/>
    <w:rsid w:val="007C8655"/>
    <w:rsid w:val="007D1267"/>
    <w:rsid w:val="007D1713"/>
    <w:rsid w:val="007F0E47"/>
    <w:rsid w:val="007F5C66"/>
    <w:rsid w:val="007F7D4B"/>
    <w:rsid w:val="00804244"/>
    <w:rsid w:val="00821058"/>
    <w:rsid w:val="00834FD3"/>
    <w:rsid w:val="0083555C"/>
    <w:rsid w:val="00836C92"/>
    <w:rsid w:val="0084063A"/>
    <w:rsid w:val="008428E7"/>
    <w:rsid w:val="00871509"/>
    <w:rsid w:val="00881D7B"/>
    <w:rsid w:val="00887E37"/>
    <w:rsid w:val="00891E86"/>
    <w:rsid w:val="00895F4A"/>
    <w:rsid w:val="008D3E75"/>
    <w:rsid w:val="008F0709"/>
    <w:rsid w:val="008F75BA"/>
    <w:rsid w:val="008F7D9D"/>
    <w:rsid w:val="00906643"/>
    <w:rsid w:val="0091060B"/>
    <w:rsid w:val="00912C53"/>
    <w:rsid w:val="009340B3"/>
    <w:rsid w:val="009804E0"/>
    <w:rsid w:val="009969F2"/>
    <w:rsid w:val="009C0806"/>
    <w:rsid w:val="009C7B35"/>
    <w:rsid w:val="009D1697"/>
    <w:rsid w:val="009D5EAF"/>
    <w:rsid w:val="009E127D"/>
    <w:rsid w:val="009E14A0"/>
    <w:rsid w:val="009E3CF9"/>
    <w:rsid w:val="00A172AF"/>
    <w:rsid w:val="00A17741"/>
    <w:rsid w:val="00A36017"/>
    <w:rsid w:val="00A421E4"/>
    <w:rsid w:val="00A476C7"/>
    <w:rsid w:val="00A5173C"/>
    <w:rsid w:val="00A775B0"/>
    <w:rsid w:val="00A77774"/>
    <w:rsid w:val="00A9138D"/>
    <w:rsid w:val="00A96FF4"/>
    <w:rsid w:val="00AC2B3D"/>
    <w:rsid w:val="00AC3A52"/>
    <w:rsid w:val="00AE2D0E"/>
    <w:rsid w:val="00AE6259"/>
    <w:rsid w:val="00B06519"/>
    <w:rsid w:val="00B15471"/>
    <w:rsid w:val="00B159F7"/>
    <w:rsid w:val="00B20CA9"/>
    <w:rsid w:val="00B402D1"/>
    <w:rsid w:val="00B44EFE"/>
    <w:rsid w:val="00B53A44"/>
    <w:rsid w:val="00B63C43"/>
    <w:rsid w:val="00B71067"/>
    <w:rsid w:val="00BB64B8"/>
    <w:rsid w:val="00BC33AC"/>
    <w:rsid w:val="00BC7514"/>
    <w:rsid w:val="00BD0F4D"/>
    <w:rsid w:val="00C01710"/>
    <w:rsid w:val="00C06A7F"/>
    <w:rsid w:val="00C07926"/>
    <w:rsid w:val="00C3084C"/>
    <w:rsid w:val="00C41DF5"/>
    <w:rsid w:val="00C43241"/>
    <w:rsid w:val="00C47305"/>
    <w:rsid w:val="00C61439"/>
    <w:rsid w:val="00C72C75"/>
    <w:rsid w:val="00CF00E1"/>
    <w:rsid w:val="00CF6C26"/>
    <w:rsid w:val="00D041D1"/>
    <w:rsid w:val="00D12E72"/>
    <w:rsid w:val="00D151A5"/>
    <w:rsid w:val="00D244F3"/>
    <w:rsid w:val="00D27CE1"/>
    <w:rsid w:val="00D359E1"/>
    <w:rsid w:val="00D406A2"/>
    <w:rsid w:val="00D453DF"/>
    <w:rsid w:val="00D51BD1"/>
    <w:rsid w:val="00D72106"/>
    <w:rsid w:val="00D93DF8"/>
    <w:rsid w:val="00D942CC"/>
    <w:rsid w:val="00DA1CF9"/>
    <w:rsid w:val="00DA400E"/>
    <w:rsid w:val="00DC2FD5"/>
    <w:rsid w:val="00DC3573"/>
    <w:rsid w:val="00DC605E"/>
    <w:rsid w:val="00DD08EB"/>
    <w:rsid w:val="00DD4C60"/>
    <w:rsid w:val="00E00D8D"/>
    <w:rsid w:val="00E03425"/>
    <w:rsid w:val="00E20B77"/>
    <w:rsid w:val="00E24B92"/>
    <w:rsid w:val="00E32B0C"/>
    <w:rsid w:val="00E43E77"/>
    <w:rsid w:val="00E50553"/>
    <w:rsid w:val="00E51191"/>
    <w:rsid w:val="00E55683"/>
    <w:rsid w:val="00E726E7"/>
    <w:rsid w:val="00E83B6E"/>
    <w:rsid w:val="00E96CAA"/>
    <w:rsid w:val="00EB5553"/>
    <w:rsid w:val="00EE0CAA"/>
    <w:rsid w:val="00EE60E8"/>
    <w:rsid w:val="00F07955"/>
    <w:rsid w:val="00F07CA4"/>
    <w:rsid w:val="00F120C9"/>
    <w:rsid w:val="00F20FBE"/>
    <w:rsid w:val="00F2254C"/>
    <w:rsid w:val="00F2424E"/>
    <w:rsid w:val="00F25255"/>
    <w:rsid w:val="00F43E7B"/>
    <w:rsid w:val="00F51FA1"/>
    <w:rsid w:val="00F52B3D"/>
    <w:rsid w:val="00F63F40"/>
    <w:rsid w:val="00F65BFF"/>
    <w:rsid w:val="00F86A13"/>
    <w:rsid w:val="00FA780B"/>
    <w:rsid w:val="00FB5286"/>
    <w:rsid w:val="00FC067A"/>
    <w:rsid w:val="00FC50AD"/>
    <w:rsid w:val="00FD3F4A"/>
    <w:rsid w:val="028645ED"/>
    <w:rsid w:val="0488137A"/>
    <w:rsid w:val="07D56E28"/>
    <w:rsid w:val="0903EFFE"/>
    <w:rsid w:val="0B192250"/>
    <w:rsid w:val="0DEEC46A"/>
    <w:rsid w:val="1549544E"/>
    <w:rsid w:val="18EFCA7D"/>
    <w:rsid w:val="1D59FE03"/>
    <w:rsid w:val="21350BEA"/>
    <w:rsid w:val="276E0091"/>
    <w:rsid w:val="2BF4E717"/>
    <w:rsid w:val="2DBFA2A6"/>
    <w:rsid w:val="3379C204"/>
    <w:rsid w:val="39FE727D"/>
    <w:rsid w:val="3D9701EA"/>
    <w:rsid w:val="4059E6C3"/>
    <w:rsid w:val="426AC958"/>
    <w:rsid w:val="497C4667"/>
    <w:rsid w:val="509019EB"/>
    <w:rsid w:val="51791499"/>
    <w:rsid w:val="52AC93B8"/>
    <w:rsid w:val="542995BA"/>
    <w:rsid w:val="561697AB"/>
    <w:rsid w:val="58F1212D"/>
    <w:rsid w:val="599F67CD"/>
    <w:rsid w:val="5BC73265"/>
    <w:rsid w:val="5DB56ACA"/>
    <w:rsid w:val="5DC3572B"/>
    <w:rsid w:val="5E257D09"/>
    <w:rsid w:val="64B9D758"/>
    <w:rsid w:val="657AEB49"/>
    <w:rsid w:val="666D803E"/>
    <w:rsid w:val="74F76C74"/>
    <w:rsid w:val="7E682F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E5A9E"/>
  <w15:chartTrackingRefBased/>
  <w15:docId w15:val="{840F1E52-F5FF-4922-868A-0768F788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berschrift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 w:type="character" w:styleId="Hyperlink">
    <w:name w:val="Hyperlink"/>
    <w:basedOn w:val="Absatz-Standardschriftart"/>
    <w:uiPriority w:val="99"/>
    <w:unhideWhenUsed/>
    <w:rsid w:val="00030E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20/10/relationships/intelligence" Target="intelligence2.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z\OneDrive\Desktop\158\templates\test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B413E084B0434EBD154865CDE8EE99"/>
        <w:category>
          <w:name w:val="Allgemein"/>
          <w:gallery w:val="placeholder"/>
        </w:category>
        <w:types>
          <w:type w:val="bbPlcHdr"/>
        </w:types>
        <w:behaviors>
          <w:behavior w:val="content"/>
        </w:behaviors>
        <w:guid w:val="{53BD7617-64BD-4162-B5CB-CB06FC72EC05}"/>
      </w:docPartPr>
      <w:docPartBody>
        <w:p w:rsidR="001D2C1E" w:rsidRDefault="00C93F58">
          <w:pPr>
            <w:pStyle w:val="72B413E084B0434EBD154865CDE8EE99"/>
          </w:pPr>
          <w:r>
            <w:rPr>
              <w:rStyle w:val="Platzhaltertext"/>
            </w:rPr>
            <w:t>Wählen Sie ein Element aus.</w:t>
          </w:r>
        </w:p>
      </w:docPartBody>
    </w:docPart>
    <w:docPart>
      <w:docPartPr>
        <w:name w:val="6DF23E6F97A741C687D704EAF6E67773"/>
        <w:category>
          <w:name w:val="Allgemein"/>
          <w:gallery w:val="placeholder"/>
        </w:category>
        <w:types>
          <w:type w:val="bbPlcHdr"/>
        </w:types>
        <w:behaviors>
          <w:behavior w:val="content"/>
        </w:behaviors>
        <w:guid w:val="{652D5DB2-E40D-47DA-A72C-4640EA0F9F24}"/>
      </w:docPartPr>
      <w:docPartBody>
        <w:p w:rsidR="001D2C1E" w:rsidRDefault="00C93F58">
          <w:pPr>
            <w:pStyle w:val="6DF23E6F97A741C687D704EAF6E67773"/>
          </w:pPr>
          <w:r>
            <w:rPr>
              <w:rStyle w:val="Platzhaltertext"/>
            </w:rPr>
            <w:t>Wählen Sie ein Element aus.</w:t>
          </w:r>
        </w:p>
      </w:docPartBody>
    </w:docPart>
    <w:docPart>
      <w:docPartPr>
        <w:name w:val="5D6C9DB2F5BC45F2BD9987D4DFF8A0AC"/>
        <w:category>
          <w:name w:val="Allgemein"/>
          <w:gallery w:val="placeholder"/>
        </w:category>
        <w:types>
          <w:type w:val="bbPlcHdr"/>
        </w:types>
        <w:behaviors>
          <w:behavior w:val="content"/>
        </w:behaviors>
        <w:guid w:val="{1CF05B05-77BA-4D91-82CA-C0C3367B5080}"/>
      </w:docPartPr>
      <w:docPartBody>
        <w:p w:rsidR="001D2C1E" w:rsidRDefault="00C93F58">
          <w:pPr>
            <w:pStyle w:val="5D6C9DB2F5BC45F2BD9987D4DFF8A0AC"/>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2D"/>
    <w:rsid w:val="00015E37"/>
    <w:rsid w:val="001D2C1E"/>
    <w:rsid w:val="00A3262D"/>
    <w:rsid w:val="00C93F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72B413E084B0434EBD154865CDE8EE99">
    <w:name w:val="72B413E084B0434EBD154865CDE8EE99"/>
  </w:style>
  <w:style w:type="paragraph" w:customStyle="1" w:styleId="6DF23E6F97A741C687D704EAF6E67773">
    <w:name w:val="6DF23E6F97A741C687D704EAF6E67773"/>
  </w:style>
  <w:style w:type="paragraph" w:customStyle="1" w:styleId="5D6C9DB2F5BC45F2BD9987D4DFF8A0AC">
    <w:name w:val="5D6C9DB2F5BC45F2BD9987D4DFF8A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033F-B57D-4935-AADC-A24D1F6FC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testkonzept</Template>
  <TotalTime>0</TotalTime>
  <Pages>9</Pages>
  <Words>1623</Words>
  <Characters>9256</Characters>
  <Application>Microsoft Office Word</Application>
  <DocSecurity>0</DocSecurity>
  <Lines>77</Lines>
  <Paragraphs>21</Paragraphs>
  <ScaleCrop>false</ScaleCrop>
  <HeadingPairs>
    <vt:vector size="4" baseType="variant">
      <vt:variant>
        <vt:lpstr>Titel</vt:lpstr>
      </vt:variant>
      <vt:variant>
        <vt:i4>1</vt:i4>
      </vt:variant>
      <vt:variant>
        <vt:lpstr>Überschriften</vt:lpstr>
      </vt:variant>
      <vt:variant>
        <vt:i4>19</vt:i4>
      </vt:variant>
    </vt:vector>
  </HeadingPairs>
  <TitlesOfParts>
    <vt:vector size="20" baseType="lpstr">
      <vt:lpstr>Testkonzept</vt:lpstr>
      <vt:lpstr>Testziele</vt:lpstr>
      <vt:lpstr>Teststrategie und Teststufen</vt:lpstr>
      <vt:lpstr>Testobjekte</vt:lpstr>
      <vt:lpstr>Testarten</vt:lpstr>
      <vt:lpstr>Testabdeckung</vt:lpstr>
      <vt:lpstr>    Übersicht Testfälle</vt:lpstr>
      <vt:lpstr>    Beurteilung Testziele und Testabdeckung</vt:lpstr>
      <vt:lpstr>Testrahmen</vt:lpstr>
      <vt:lpstr>    Testvoraussetzungen</vt:lpstr>
      <vt:lpstr>    Mängelklassifizierung</vt:lpstr>
      <vt:lpstr>    Start- und Abbruchbedingungen</vt:lpstr>
      <vt:lpstr>Testumgebung</vt:lpstr>
      <vt:lpstr>Testinfrastruktur</vt:lpstr>
      <vt:lpstr>    Testsystem</vt:lpstr>
      <vt:lpstr>    Testdaten</vt:lpstr>
      <vt:lpstr>    Testhilfsmittel</vt:lpstr>
      <vt:lpstr>Testorganisation</vt:lpstr>
      <vt:lpstr>Testfallbeschreibungen</vt:lpstr>
      <vt:lpstr>Testplan</vt:lpstr>
    </vt:vector>
  </TitlesOfParts>
  <Manager>Libor F. Stoupa</Manager>
  <Company>Stoupa &amp; Partners AG</Company>
  <LinksUpToDate>false</LinksUpToDate>
  <CharactersWithSpaces>10858</CharactersWithSpaces>
  <SharedDoc>false</SharedDoc>
  <HLinks>
    <vt:vector size="78" baseType="variant">
      <vt:variant>
        <vt:i4>1310782</vt:i4>
      </vt:variant>
      <vt:variant>
        <vt:i4>188</vt:i4>
      </vt:variant>
      <vt:variant>
        <vt:i4>0</vt:i4>
      </vt:variant>
      <vt:variant>
        <vt:i4>5</vt:i4>
      </vt:variant>
      <vt:variant>
        <vt:lpwstr/>
      </vt:variant>
      <vt:variant>
        <vt:lpwstr>_Toc129440257</vt:lpwstr>
      </vt:variant>
      <vt:variant>
        <vt:i4>1310782</vt:i4>
      </vt:variant>
      <vt:variant>
        <vt:i4>182</vt:i4>
      </vt:variant>
      <vt:variant>
        <vt:i4>0</vt:i4>
      </vt:variant>
      <vt:variant>
        <vt:i4>5</vt:i4>
      </vt:variant>
      <vt:variant>
        <vt:lpwstr/>
      </vt:variant>
      <vt:variant>
        <vt:lpwstr>_Toc129440256</vt:lpwstr>
      </vt:variant>
      <vt:variant>
        <vt:i4>1310782</vt:i4>
      </vt:variant>
      <vt:variant>
        <vt:i4>176</vt:i4>
      </vt:variant>
      <vt:variant>
        <vt:i4>0</vt:i4>
      </vt:variant>
      <vt:variant>
        <vt:i4>5</vt:i4>
      </vt:variant>
      <vt:variant>
        <vt:lpwstr/>
      </vt:variant>
      <vt:variant>
        <vt:lpwstr>_Toc129440255</vt:lpwstr>
      </vt:variant>
      <vt:variant>
        <vt:i4>1310782</vt:i4>
      </vt:variant>
      <vt:variant>
        <vt:i4>170</vt:i4>
      </vt:variant>
      <vt:variant>
        <vt:i4>0</vt:i4>
      </vt:variant>
      <vt:variant>
        <vt:i4>5</vt:i4>
      </vt:variant>
      <vt:variant>
        <vt:lpwstr/>
      </vt:variant>
      <vt:variant>
        <vt:lpwstr>_Toc129440254</vt:lpwstr>
      </vt:variant>
      <vt:variant>
        <vt:i4>1310782</vt:i4>
      </vt:variant>
      <vt:variant>
        <vt:i4>164</vt:i4>
      </vt:variant>
      <vt:variant>
        <vt:i4>0</vt:i4>
      </vt:variant>
      <vt:variant>
        <vt:i4>5</vt:i4>
      </vt:variant>
      <vt:variant>
        <vt:lpwstr/>
      </vt:variant>
      <vt:variant>
        <vt:lpwstr>_Toc129440253</vt:lpwstr>
      </vt:variant>
      <vt:variant>
        <vt:i4>1310782</vt:i4>
      </vt:variant>
      <vt:variant>
        <vt:i4>158</vt:i4>
      </vt:variant>
      <vt:variant>
        <vt:i4>0</vt:i4>
      </vt:variant>
      <vt:variant>
        <vt:i4>5</vt:i4>
      </vt:variant>
      <vt:variant>
        <vt:lpwstr/>
      </vt:variant>
      <vt:variant>
        <vt:lpwstr>_Toc129440252</vt:lpwstr>
      </vt:variant>
      <vt:variant>
        <vt:i4>1310782</vt:i4>
      </vt:variant>
      <vt:variant>
        <vt:i4>152</vt:i4>
      </vt:variant>
      <vt:variant>
        <vt:i4>0</vt:i4>
      </vt:variant>
      <vt:variant>
        <vt:i4>5</vt:i4>
      </vt:variant>
      <vt:variant>
        <vt:lpwstr/>
      </vt:variant>
      <vt:variant>
        <vt:lpwstr>_Toc129440251</vt:lpwstr>
      </vt:variant>
      <vt:variant>
        <vt:i4>1310782</vt:i4>
      </vt:variant>
      <vt:variant>
        <vt:i4>146</vt:i4>
      </vt:variant>
      <vt:variant>
        <vt:i4>0</vt:i4>
      </vt:variant>
      <vt:variant>
        <vt:i4>5</vt:i4>
      </vt:variant>
      <vt:variant>
        <vt:lpwstr/>
      </vt:variant>
      <vt:variant>
        <vt:lpwstr>_Toc129440250</vt:lpwstr>
      </vt:variant>
      <vt:variant>
        <vt:i4>1376318</vt:i4>
      </vt:variant>
      <vt:variant>
        <vt:i4>140</vt:i4>
      </vt:variant>
      <vt:variant>
        <vt:i4>0</vt:i4>
      </vt:variant>
      <vt:variant>
        <vt:i4>5</vt:i4>
      </vt:variant>
      <vt:variant>
        <vt:lpwstr/>
      </vt:variant>
      <vt:variant>
        <vt:lpwstr>_Toc129440249</vt:lpwstr>
      </vt:variant>
      <vt:variant>
        <vt:i4>1376318</vt:i4>
      </vt:variant>
      <vt:variant>
        <vt:i4>134</vt:i4>
      </vt:variant>
      <vt:variant>
        <vt:i4>0</vt:i4>
      </vt:variant>
      <vt:variant>
        <vt:i4>5</vt:i4>
      </vt:variant>
      <vt:variant>
        <vt:lpwstr/>
      </vt:variant>
      <vt:variant>
        <vt:lpwstr>_Toc129440248</vt:lpwstr>
      </vt:variant>
      <vt:variant>
        <vt:i4>1376318</vt:i4>
      </vt:variant>
      <vt:variant>
        <vt:i4>128</vt:i4>
      </vt:variant>
      <vt:variant>
        <vt:i4>0</vt:i4>
      </vt:variant>
      <vt:variant>
        <vt:i4>5</vt:i4>
      </vt:variant>
      <vt:variant>
        <vt:lpwstr/>
      </vt:variant>
      <vt:variant>
        <vt:lpwstr>_Toc129440247</vt:lpwstr>
      </vt:variant>
      <vt:variant>
        <vt:i4>1376318</vt:i4>
      </vt:variant>
      <vt:variant>
        <vt:i4>122</vt:i4>
      </vt:variant>
      <vt:variant>
        <vt:i4>0</vt:i4>
      </vt:variant>
      <vt:variant>
        <vt:i4>5</vt:i4>
      </vt:variant>
      <vt:variant>
        <vt:lpwstr/>
      </vt:variant>
      <vt:variant>
        <vt:lpwstr>_Toc129440246</vt:lpwstr>
      </vt:variant>
      <vt:variant>
        <vt:i4>1376318</vt:i4>
      </vt:variant>
      <vt:variant>
        <vt:i4>116</vt:i4>
      </vt:variant>
      <vt:variant>
        <vt:i4>0</vt:i4>
      </vt:variant>
      <vt:variant>
        <vt:i4>5</vt:i4>
      </vt:variant>
      <vt:variant>
        <vt:lpwstr/>
      </vt:variant>
      <vt:variant>
        <vt:lpwstr>_Toc129440245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Franziska Tobler</dc:creator>
  <cp:keywords>HERMES</cp:keywords>
  <dc:description>Stoupa &amp; Partners AG / Münsingen 2016-2019_x000d_
Typografische Gestaltung und Grafiken wurden ausschliesslich mit herkömmlichen Office-Werkzeugen erstellt.</dc:description>
  <cp:lastModifiedBy>Corbetti Tiziano GBS-INP1a_2021</cp:lastModifiedBy>
  <cp:revision>2</cp:revision>
  <dcterms:created xsi:type="dcterms:W3CDTF">2023-03-11T14:58:00Z</dcterms:created>
  <dcterms:modified xsi:type="dcterms:W3CDTF">2023-03-11T14:58:00Z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